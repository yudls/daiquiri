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B3872" w14:textId="5C71DB5D" w:rsidR="00E87415" w:rsidRPr="002B3309" w:rsidRDefault="00EF7A61" w:rsidP="00E87415">
      <w:pPr>
        <w:pStyle w:val="Heading1"/>
        <w:jc w:val="center"/>
        <w:rPr>
          <w:b/>
          <w:bCs/>
          <w:sz w:val="40"/>
          <w:szCs w:val="40"/>
          <w:lang w:val="ru-RU"/>
        </w:rPr>
      </w:pPr>
      <w:r w:rsidRPr="002E602D">
        <w:rPr>
          <w:b/>
          <w:bCs/>
          <w:sz w:val="40"/>
          <w:szCs w:val="40"/>
          <w:lang w:val="ru-RU"/>
        </w:rPr>
        <w:t xml:space="preserve">Документация </w:t>
      </w:r>
      <w:r w:rsidRPr="002E602D">
        <w:rPr>
          <w:b/>
          <w:bCs/>
          <w:sz w:val="40"/>
          <w:szCs w:val="40"/>
        </w:rPr>
        <w:t>Daiquiri</w:t>
      </w:r>
      <w:r w:rsidRPr="002B3309">
        <w:rPr>
          <w:b/>
          <w:bCs/>
          <w:sz w:val="40"/>
          <w:szCs w:val="40"/>
          <w:lang w:val="ru-RU"/>
        </w:rPr>
        <w:t xml:space="preserve"> </w:t>
      </w:r>
      <w:r w:rsidRPr="002E602D">
        <w:rPr>
          <w:b/>
          <w:bCs/>
          <w:sz w:val="40"/>
          <w:szCs w:val="40"/>
        </w:rPr>
        <w:t>Language</w:t>
      </w:r>
    </w:p>
    <w:p w14:paraId="2ACEC838" w14:textId="7B59C2E4" w:rsidR="00795815" w:rsidRDefault="00795815" w:rsidP="00795815">
      <w:pPr>
        <w:pStyle w:val="Heading2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Ключевые слова</w:t>
      </w:r>
    </w:p>
    <w:p w14:paraId="3D9691A0" w14:textId="083ECFE0" w:rsidR="00795815" w:rsidRPr="00795815" w:rsidRDefault="00795815" w:rsidP="00795815">
      <w:pPr>
        <w:rPr>
          <w:lang w:val="ru-RU"/>
        </w:rPr>
      </w:pPr>
      <w:r>
        <w:rPr>
          <w:lang w:val="ru-RU"/>
        </w:rPr>
        <w:t>Ключевые слова можно писать с заглавной или строчной буквы</w:t>
      </w:r>
      <w:r w:rsidR="00FF1C2B">
        <w:rPr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509"/>
      </w:tblGrid>
      <w:tr w:rsidR="00391B6C" w14:paraId="71AA4A29" w14:textId="77777777" w:rsidTr="00BA4971">
        <w:tc>
          <w:tcPr>
            <w:tcW w:w="4507" w:type="dxa"/>
          </w:tcPr>
          <w:p w14:paraId="65193119" w14:textId="519AB37C" w:rsidR="00391B6C" w:rsidRPr="00BA4971" w:rsidRDefault="00BA4971" w:rsidP="00795815">
            <w:pPr>
              <w:ind w:firstLine="0"/>
              <w:rPr>
                <w:b/>
                <w:bCs/>
                <w:lang w:val="ru-RU"/>
              </w:rPr>
            </w:pPr>
            <w:r w:rsidRPr="00BA4971">
              <w:rPr>
                <w:b/>
                <w:bCs/>
                <w:lang w:val="ru-RU"/>
              </w:rPr>
              <w:t>Слово</w:t>
            </w:r>
          </w:p>
        </w:tc>
        <w:tc>
          <w:tcPr>
            <w:tcW w:w="4509" w:type="dxa"/>
          </w:tcPr>
          <w:p w14:paraId="127D72D0" w14:textId="34A23A3A" w:rsidR="00391B6C" w:rsidRPr="00BA4971" w:rsidRDefault="00BA4971" w:rsidP="00795815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Применение</w:t>
            </w:r>
          </w:p>
        </w:tc>
      </w:tr>
      <w:tr w:rsidR="00391B6C" w14:paraId="6EE8E23A" w14:textId="77777777" w:rsidTr="00BA4971">
        <w:tc>
          <w:tcPr>
            <w:tcW w:w="4507" w:type="dxa"/>
          </w:tcPr>
          <w:p w14:paraId="368AEDF0" w14:textId="69545B28" w:rsidR="00391B6C" w:rsidRDefault="00391B6C" w:rsidP="0079581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Вывод (вывод)</w:t>
            </w:r>
          </w:p>
        </w:tc>
        <w:tc>
          <w:tcPr>
            <w:tcW w:w="4509" w:type="dxa"/>
          </w:tcPr>
          <w:p w14:paraId="0AD6D653" w14:textId="2B8920A4" w:rsidR="00391B6C" w:rsidRDefault="00391B6C" w:rsidP="0079581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Функция для вывода</w:t>
            </w:r>
          </w:p>
        </w:tc>
      </w:tr>
      <w:tr w:rsidR="00391B6C" w14:paraId="0F1AAD30" w14:textId="77777777" w:rsidTr="00BA4971">
        <w:tc>
          <w:tcPr>
            <w:tcW w:w="4507" w:type="dxa"/>
          </w:tcPr>
          <w:p w14:paraId="773BAE1F" w14:textId="4F681678" w:rsidR="00391B6C" w:rsidRDefault="00391B6C" w:rsidP="0079581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Если (если)</w:t>
            </w:r>
          </w:p>
        </w:tc>
        <w:tc>
          <w:tcPr>
            <w:tcW w:w="4509" w:type="dxa"/>
          </w:tcPr>
          <w:p w14:paraId="4793E08F" w14:textId="6581E924" w:rsidR="00391B6C" w:rsidRPr="00391B6C" w:rsidRDefault="00391B6C" w:rsidP="00795815">
            <w:pPr>
              <w:ind w:firstLine="0"/>
            </w:pPr>
            <w:r>
              <w:rPr>
                <w:lang w:val="ru-RU"/>
              </w:rPr>
              <w:t>Конструкция условие</w:t>
            </w:r>
          </w:p>
        </w:tc>
      </w:tr>
      <w:tr w:rsidR="00391B6C" w14:paraId="25BCE126" w14:textId="77777777" w:rsidTr="00BA4971">
        <w:tc>
          <w:tcPr>
            <w:tcW w:w="4507" w:type="dxa"/>
          </w:tcPr>
          <w:p w14:paraId="0D72B8BF" w14:textId="048AA323" w:rsidR="00391B6C" w:rsidRDefault="00391B6C" w:rsidP="0079581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Иначе (иначе)</w:t>
            </w:r>
          </w:p>
        </w:tc>
        <w:tc>
          <w:tcPr>
            <w:tcW w:w="4509" w:type="dxa"/>
          </w:tcPr>
          <w:p w14:paraId="0526349B" w14:textId="480E6D9A" w:rsidR="00391B6C" w:rsidRPr="00391B6C" w:rsidRDefault="00391B6C" w:rsidP="0079581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Конструкция при невыполнении условия</w:t>
            </w:r>
          </w:p>
        </w:tc>
      </w:tr>
      <w:tr w:rsidR="00391B6C" w:rsidRPr="002B3309" w14:paraId="0F899619" w14:textId="77777777" w:rsidTr="00BA4971">
        <w:tc>
          <w:tcPr>
            <w:tcW w:w="4507" w:type="dxa"/>
          </w:tcPr>
          <w:p w14:paraId="5A16232E" w14:textId="4A86B0F7" w:rsidR="00391B6C" w:rsidRDefault="00391B6C" w:rsidP="0079581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Пока (пока)</w:t>
            </w:r>
          </w:p>
        </w:tc>
        <w:tc>
          <w:tcPr>
            <w:tcW w:w="4509" w:type="dxa"/>
          </w:tcPr>
          <w:p w14:paraId="1E507447" w14:textId="5C949B5D" w:rsidR="00391B6C" w:rsidRDefault="00391B6C" w:rsidP="0079581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Конструкция </w:t>
            </w:r>
            <w:r w:rsidR="00BA4971">
              <w:rPr>
                <w:lang w:val="ru-RU"/>
              </w:rPr>
              <w:t xml:space="preserve">цикла с </w:t>
            </w:r>
            <w:r w:rsidR="009A3000">
              <w:rPr>
                <w:lang w:val="ru-RU"/>
              </w:rPr>
              <w:t>пред</w:t>
            </w:r>
            <w:r w:rsidR="00BA4971">
              <w:rPr>
                <w:lang w:val="ru-RU"/>
              </w:rPr>
              <w:t>условием</w:t>
            </w:r>
          </w:p>
        </w:tc>
      </w:tr>
      <w:tr w:rsidR="00BA4971" w:rsidRPr="004C095E" w14:paraId="646B55AE" w14:textId="77777777" w:rsidTr="00BA4971">
        <w:trPr>
          <w:trHeight w:val="86"/>
        </w:trPr>
        <w:tc>
          <w:tcPr>
            <w:tcW w:w="4507" w:type="dxa"/>
          </w:tcPr>
          <w:p w14:paraId="6CEA60C2" w14:textId="73640DB1" w:rsidR="002B3309" w:rsidRDefault="00BA4971" w:rsidP="00BA497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Для (для)</w:t>
            </w:r>
          </w:p>
        </w:tc>
        <w:tc>
          <w:tcPr>
            <w:tcW w:w="4509" w:type="dxa"/>
          </w:tcPr>
          <w:p w14:paraId="768EEEC8" w14:textId="4A25B24A" w:rsidR="00BA4971" w:rsidRDefault="00BA4971" w:rsidP="00BA497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Конструкция цикла с инициализацией</w:t>
            </w:r>
            <w:r w:rsidR="00C12D21">
              <w:rPr>
                <w:lang w:val="ru-RU"/>
              </w:rPr>
              <w:t>,</w:t>
            </w:r>
            <w:r>
              <w:rPr>
                <w:lang w:val="ru-RU"/>
              </w:rPr>
              <w:t xml:space="preserve"> условием </w:t>
            </w:r>
            <w:r w:rsidR="00C12D21">
              <w:rPr>
                <w:lang w:val="ru-RU"/>
              </w:rPr>
              <w:t>и обновлением</w:t>
            </w:r>
          </w:p>
        </w:tc>
      </w:tr>
      <w:tr w:rsidR="002B3309" w:rsidRPr="004C095E" w14:paraId="2411AA00" w14:textId="77777777" w:rsidTr="00BA4971">
        <w:trPr>
          <w:trHeight w:val="86"/>
        </w:trPr>
        <w:tc>
          <w:tcPr>
            <w:tcW w:w="4507" w:type="dxa"/>
          </w:tcPr>
          <w:p w14:paraId="13278310" w14:textId="64E678A0" w:rsidR="002B3309" w:rsidRDefault="002B3309" w:rsidP="00BA497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Делать (делать)</w:t>
            </w:r>
          </w:p>
        </w:tc>
        <w:tc>
          <w:tcPr>
            <w:tcW w:w="4509" w:type="dxa"/>
          </w:tcPr>
          <w:p w14:paraId="6DDBCB43" w14:textId="763CE693" w:rsidR="002B3309" w:rsidRPr="002B3309" w:rsidRDefault="002B3309" w:rsidP="00BA497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Конструкция цикла «Делать-Пока» с п</w:t>
            </w:r>
            <w:r w:rsidR="009A3000">
              <w:rPr>
                <w:lang w:val="ru-RU"/>
              </w:rPr>
              <w:t>остусловием</w:t>
            </w:r>
          </w:p>
        </w:tc>
      </w:tr>
      <w:tr w:rsidR="002B3309" w:rsidRPr="004C095E" w14:paraId="38944AA8" w14:textId="77777777" w:rsidTr="00BA4971">
        <w:trPr>
          <w:trHeight w:val="86"/>
        </w:trPr>
        <w:tc>
          <w:tcPr>
            <w:tcW w:w="4507" w:type="dxa"/>
          </w:tcPr>
          <w:p w14:paraId="03AC0566" w14:textId="06C11126" w:rsidR="002B3309" w:rsidRDefault="002B3309" w:rsidP="00BA497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Остановить (остановить)</w:t>
            </w:r>
          </w:p>
        </w:tc>
        <w:tc>
          <w:tcPr>
            <w:tcW w:w="4509" w:type="dxa"/>
          </w:tcPr>
          <w:p w14:paraId="7957CE5A" w14:textId="041F9234" w:rsidR="002B3309" w:rsidRDefault="002B3309" w:rsidP="00BA497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Конструкция для завершения итерации цикла</w:t>
            </w:r>
          </w:p>
        </w:tc>
      </w:tr>
      <w:tr w:rsidR="002B3309" w:rsidRPr="002B3309" w14:paraId="5491B3BE" w14:textId="77777777" w:rsidTr="00BA4971">
        <w:trPr>
          <w:trHeight w:val="86"/>
        </w:trPr>
        <w:tc>
          <w:tcPr>
            <w:tcW w:w="4507" w:type="dxa"/>
          </w:tcPr>
          <w:p w14:paraId="70E47DAD" w14:textId="31C12E37" w:rsidR="004C095E" w:rsidRDefault="002B3309" w:rsidP="00BA497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Продолжить (продолжить)</w:t>
            </w:r>
          </w:p>
        </w:tc>
        <w:tc>
          <w:tcPr>
            <w:tcW w:w="4509" w:type="dxa"/>
          </w:tcPr>
          <w:p w14:paraId="08B64C17" w14:textId="40B9717E" w:rsidR="002B3309" w:rsidRDefault="002B3309" w:rsidP="00BA497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Конструкция для остановки цикла</w:t>
            </w:r>
          </w:p>
        </w:tc>
      </w:tr>
      <w:tr w:rsidR="004C095E" w:rsidRPr="002B3309" w14:paraId="402649D0" w14:textId="77777777" w:rsidTr="00BA4971">
        <w:trPr>
          <w:trHeight w:val="86"/>
        </w:trPr>
        <w:tc>
          <w:tcPr>
            <w:tcW w:w="4507" w:type="dxa"/>
          </w:tcPr>
          <w:p w14:paraId="0E208374" w14:textId="68131735" w:rsidR="004C095E" w:rsidRPr="004C095E" w:rsidRDefault="004C095E" w:rsidP="00BA497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</w:t>
            </w:r>
          </w:p>
        </w:tc>
        <w:tc>
          <w:tcPr>
            <w:tcW w:w="4509" w:type="dxa"/>
          </w:tcPr>
          <w:p w14:paraId="105FA414" w14:textId="4BCBB548" w:rsidR="004C095E" w:rsidRDefault="004C095E" w:rsidP="00BA497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Логическое не (отрицание)</w:t>
            </w:r>
          </w:p>
        </w:tc>
      </w:tr>
    </w:tbl>
    <w:p w14:paraId="058D7337" w14:textId="77777777" w:rsidR="002242DD" w:rsidRPr="00795815" w:rsidRDefault="002242DD" w:rsidP="00BA4971">
      <w:pPr>
        <w:ind w:firstLine="0"/>
        <w:rPr>
          <w:lang w:val="ru-RU"/>
        </w:rPr>
      </w:pPr>
    </w:p>
    <w:p w14:paraId="33E4472D" w14:textId="77777777" w:rsidR="002B3309" w:rsidRDefault="002B3309" w:rsidP="00E87415">
      <w:pPr>
        <w:pStyle w:val="Heading2"/>
        <w:jc w:val="center"/>
        <w:rPr>
          <w:b/>
          <w:bCs/>
          <w:sz w:val="36"/>
          <w:szCs w:val="36"/>
          <w:lang w:val="ru-RU"/>
        </w:rPr>
      </w:pPr>
    </w:p>
    <w:p w14:paraId="0273D50F" w14:textId="2543C4DE" w:rsidR="00EF7A61" w:rsidRPr="002E602D" w:rsidRDefault="00EF7A61" w:rsidP="00E87415">
      <w:pPr>
        <w:pStyle w:val="Heading2"/>
        <w:jc w:val="center"/>
        <w:rPr>
          <w:b/>
          <w:bCs/>
          <w:sz w:val="36"/>
          <w:szCs w:val="36"/>
          <w:lang w:val="ru-RU"/>
        </w:rPr>
      </w:pPr>
      <w:r w:rsidRPr="002E602D">
        <w:rPr>
          <w:b/>
          <w:bCs/>
          <w:sz w:val="36"/>
          <w:szCs w:val="36"/>
          <w:lang w:val="ru-RU"/>
        </w:rPr>
        <w:t>Операторы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7A61" w:rsidRPr="00E447E3" w14:paraId="5A05D17E" w14:textId="77777777" w:rsidTr="00175C23">
        <w:tc>
          <w:tcPr>
            <w:tcW w:w="9016" w:type="dxa"/>
            <w:gridSpan w:val="2"/>
          </w:tcPr>
          <w:p w14:paraId="2544C351" w14:textId="2D2AF63F" w:rsidR="00EF7A61" w:rsidRPr="00E447E3" w:rsidRDefault="00E87415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Ч</w:t>
            </w:r>
            <w:r w:rsidR="00EF7A61" w:rsidRPr="00E447E3">
              <w:rPr>
                <w:rFonts w:cstheme="minorHAnsi"/>
                <w:sz w:val="28"/>
                <w:szCs w:val="28"/>
                <w:lang w:val="ru-RU"/>
              </w:rPr>
              <w:t>исл</w:t>
            </w:r>
            <w:r>
              <w:rPr>
                <w:rFonts w:cstheme="minorHAnsi"/>
                <w:sz w:val="28"/>
                <w:szCs w:val="28"/>
                <w:lang w:val="ru-RU"/>
              </w:rPr>
              <w:t>ов</w:t>
            </w:r>
            <w:r w:rsidR="00EF7A61" w:rsidRPr="00E447E3">
              <w:rPr>
                <w:rFonts w:cstheme="minorHAnsi"/>
                <w:sz w:val="28"/>
                <w:szCs w:val="28"/>
                <w:lang w:val="ru-RU"/>
              </w:rPr>
              <w:t>ые</w:t>
            </w:r>
            <w:r w:rsidR="008B1BCC" w:rsidRPr="00E447E3">
              <w:rPr>
                <w:rFonts w:cstheme="minorHAnsi"/>
                <w:sz w:val="28"/>
                <w:szCs w:val="28"/>
                <w:lang w:val="ru-RU"/>
              </w:rPr>
              <w:t xml:space="preserve"> бинарные</w:t>
            </w:r>
          </w:p>
        </w:tc>
      </w:tr>
      <w:tr w:rsidR="00EF7A61" w:rsidRPr="00E447E3" w14:paraId="5023E96D" w14:textId="77777777" w:rsidTr="00EF7A61">
        <w:tc>
          <w:tcPr>
            <w:tcW w:w="4508" w:type="dxa"/>
          </w:tcPr>
          <w:p w14:paraId="2C42AB29" w14:textId="7D02C772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+</w:t>
            </w:r>
          </w:p>
        </w:tc>
        <w:tc>
          <w:tcPr>
            <w:tcW w:w="4508" w:type="dxa"/>
          </w:tcPr>
          <w:p w14:paraId="14AD1C50" w14:textId="41D899D8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сложение</w:t>
            </w:r>
          </w:p>
        </w:tc>
      </w:tr>
      <w:tr w:rsidR="00EF7A61" w:rsidRPr="00E447E3" w14:paraId="60303D2B" w14:textId="77777777" w:rsidTr="00EF7A61">
        <w:tc>
          <w:tcPr>
            <w:tcW w:w="4508" w:type="dxa"/>
          </w:tcPr>
          <w:p w14:paraId="0CBED590" w14:textId="6EAA4A4A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-</w:t>
            </w:r>
          </w:p>
        </w:tc>
        <w:tc>
          <w:tcPr>
            <w:tcW w:w="4508" w:type="dxa"/>
          </w:tcPr>
          <w:p w14:paraId="1013BC6C" w14:textId="43685B9A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вычитание</w:t>
            </w:r>
          </w:p>
        </w:tc>
      </w:tr>
      <w:tr w:rsidR="00EF7A61" w:rsidRPr="00E447E3" w14:paraId="6026CC4A" w14:textId="77777777" w:rsidTr="00EF7A61">
        <w:tc>
          <w:tcPr>
            <w:tcW w:w="4508" w:type="dxa"/>
          </w:tcPr>
          <w:p w14:paraId="35A794D5" w14:textId="15F0DC9E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*</w:t>
            </w:r>
          </w:p>
        </w:tc>
        <w:tc>
          <w:tcPr>
            <w:tcW w:w="4508" w:type="dxa"/>
          </w:tcPr>
          <w:p w14:paraId="79056CAB" w14:textId="054B792D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умножение</w:t>
            </w:r>
          </w:p>
        </w:tc>
      </w:tr>
      <w:tr w:rsidR="00EF7A61" w:rsidRPr="00E447E3" w14:paraId="3BF4BFB8" w14:textId="77777777" w:rsidTr="00EF7A61">
        <w:tc>
          <w:tcPr>
            <w:tcW w:w="4508" w:type="dxa"/>
          </w:tcPr>
          <w:p w14:paraId="4B780993" w14:textId="649CA5DE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4508" w:type="dxa"/>
          </w:tcPr>
          <w:p w14:paraId="57142C4F" w14:textId="2D14E688" w:rsidR="00EF7A61" w:rsidRPr="00E447E3" w:rsidRDefault="00EF7A61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деление</w:t>
            </w:r>
          </w:p>
        </w:tc>
      </w:tr>
      <w:tr w:rsidR="008B1BCC" w:rsidRPr="00E447E3" w14:paraId="22CE9E35" w14:textId="77777777" w:rsidTr="00027ECC">
        <w:tc>
          <w:tcPr>
            <w:tcW w:w="9016" w:type="dxa"/>
            <w:gridSpan w:val="2"/>
          </w:tcPr>
          <w:p w14:paraId="3FB1CB3C" w14:textId="2F405507" w:rsidR="008B1BCC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 xml:space="preserve">Унарные </w:t>
            </w:r>
          </w:p>
        </w:tc>
      </w:tr>
      <w:tr w:rsidR="00EF7A61" w:rsidRPr="00E447E3" w14:paraId="035A296B" w14:textId="77777777" w:rsidTr="00EF7A61">
        <w:tc>
          <w:tcPr>
            <w:tcW w:w="4508" w:type="dxa"/>
          </w:tcPr>
          <w:p w14:paraId="6B980FD3" w14:textId="520AC9EE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+</w:t>
            </w:r>
          </w:p>
        </w:tc>
        <w:tc>
          <w:tcPr>
            <w:tcW w:w="4508" w:type="dxa"/>
          </w:tcPr>
          <w:p w14:paraId="43A3F0D0" w14:textId="3EBCF37B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унарный плюс</w:t>
            </w:r>
          </w:p>
        </w:tc>
      </w:tr>
      <w:tr w:rsidR="00EF7A61" w:rsidRPr="00E447E3" w14:paraId="28DB9E2C" w14:textId="77777777" w:rsidTr="00EF7A61">
        <w:tc>
          <w:tcPr>
            <w:tcW w:w="4508" w:type="dxa"/>
          </w:tcPr>
          <w:p w14:paraId="34F396C8" w14:textId="02F187E1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-</w:t>
            </w:r>
          </w:p>
        </w:tc>
        <w:tc>
          <w:tcPr>
            <w:tcW w:w="4508" w:type="dxa"/>
          </w:tcPr>
          <w:p w14:paraId="7FEC573C" w14:textId="27352D45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унарный минус</w:t>
            </w:r>
          </w:p>
        </w:tc>
      </w:tr>
      <w:tr w:rsidR="008B1BCC" w:rsidRPr="00E447E3" w14:paraId="3090D698" w14:textId="77777777" w:rsidTr="00E14EDF">
        <w:tc>
          <w:tcPr>
            <w:tcW w:w="9016" w:type="dxa"/>
            <w:gridSpan w:val="2"/>
          </w:tcPr>
          <w:p w14:paraId="6A2F3854" w14:textId="0C74B8D9" w:rsidR="008B1BCC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Логические бинарные</w:t>
            </w:r>
          </w:p>
        </w:tc>
      </w:tr>
      <w:tr w:rsidR="00EF7A61" w:rsidRPr="00E447E3" w14:paraId="3F2CC3E7" w14:textId="77777777" w:rsidTr="00EF7A61">
        <w:tc>
          <w:tcPr>
            <w:tcW w:w="4508" w:type="dxa"/>
          </w:tcPr>
          <w:p w14:paraId="3F854429" w14:textId="045A9153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&gt;</w:t>
            </w:r>
          </w:p>
        </w:tc>
        <w:tc>
          <w:tcPr>
            <w:tcW w:w="4508" w:type="dxa"/>
          </w:tcPr>
          <w:p w14:paraId="7694A28C" w14:textId="108A81D1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больше</w:t>
            </w:r>
          </w:p>
        </w:tc>
      </w:tr>
      <w:tr w:rsidR="00EF7A61" w:rsidRPr="00E447E3" w14:paraId="5DFAFA42" w14:textId="77777777" w:rsidTr="00EF7A61">
        <w:tc>
          <w:tcPr>
            <w:tcW w:w="4508" w:type="dxa"/>
          </w:tcPr>
          <w:p w14:paraId="33645640" w14:textId="2185C970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&lt;</w:t>
            </w:r>
          </w:p>
        </w:tc>
        <w:tc>
          <w:tcPr>
            <w:tcW w:w="4508" w:type="dxa"/>
          </w:tcPr>
          <w:p w14:paraId="2B4DAD38" w14:textId="5590F0B9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меньше</w:t>
            </w:r>
          </w:p>
        </w:tc>
      </w:tr>
      <w:tr w:rsidR="00EF7A61" w:rsidRPr="00E447E3" w14:paraId="2CDD7941" w14:textId="77777777" w:rsidTr="00EF7A61">
        <w:tc>
          <w:tcPr>
            <w:tcW w:w="4508" w:type="dxa"/>
          </w:tcPr>
          <w:p w14:paraId="005FA9AC" w14:textId="65A382C7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&gt;=</w:t>
            </w:r>
          </w:p>
        </w:tc>
        <w:tc>
          <w:tcPr>
            <w:tcW w:w="4508" w:type="dxa"/>
          </w:tcPr>
          <w:p w14:paraId="70FCC9FA" w14:textId="73A21F57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больше или равно</w:t>
            </w:r>
          </w:p>
        </w:tc>
      </w:tr>
      <w:tr w:rsidR="00EF7A61" w:rsidRPr="00E447E3" w14:paraId="7B1F2B38" w14:textId="77777777" w:rsidTr="00EF7A61">
        <w:tc>
          <w:tcPr>
            <w:tcW w:w="4508" w:type="dxa"/>
          </w:tcPr>
          <w:p w14:paraId="47817706" w14:textId="55D3A5B7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&lt;=</w:t>
            </w:r>
          </w:p>
        </w:tc>
        <w:tc>
          <w:tcPr>
            <w:tcW w:w="4508" w:type="dxa"/>
          </w:tcPr>
          <w:p w14:paraId="4CBFF4CD" w14:textId="21BA019D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меньше или равно</w:t>
            </w:r>
          </w:p>
        </w:tc>
      </w:tr>
      <w:tr w:rsidR="009837AF" w:rsidRPr="00E447E3" w14:paraId="38C50465" w14:textId="77777777" w:rsidTr="00EF7A61">
        <w:tc>
          <w:tcPr>
            <w:tcW w:w="4508" w:type="dxa"/>
          </w:tcPr>
          <w:p w14:paraId="4E754120" w14:textId="1DB42174" w:rsidR="009837AF" w:rsidRPr="00E447E3" w:rsidRDefault="009837AF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==</w:t>
            </w:r>
          </w:p>
        </w:tc>
        <w:tc>
          <w:tcPr>
            <w:tcW w:w="4508" w:type="dxa"/>
          </w:tcPr>
          <w:p w14:paraId="03504072" w14:textId="00CDF901" w:rsidR="009837AF" w:rsidRPr="00E447E3" w:rsidRDefault="009837AF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равно</w:t>
            </w:r>
          </w:p>
        </w:tc>
      </w:tr>
      <w:tr w:rsidR="00EF7A61" w:rsidRPr="00E447E3" w14:paraId="3C0F2CF8" w14:textId="77777777" w:rsidTr="00EF7A61">
        <w:tc>
          <w:tcPr>
            <w:tcW w:w="4508" w:type="dxa"/>
          </w:tcPr>
          <w:p w14:paraId="75C9FFDF" w14:textId="33442924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!=</w:t>
            </w:r>
          </w:p>
        </w:tc>
        <w:tc>
          <w:tcPr>
            <w:tcW w:w="4508" w:type="dxa"/>
          </w:tcPr>
          <w:p w14:paraId="616A0A04" w14:textId="64FDBC79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 xml:space="preserve">не равно </w:t>
            </w:r>
          </w:p>
        </w:tc>
      </w:tr>
      <w:tr w:rsidR="00EF7A61" w:rsidRPr="00E447E3" w14:paraId="6E1F3E23" w14:textId="77777777" w:rsidTr="00EF7A61">
        <w:tc>
          <w:tcPr>
            <w:tcW w:w="4508" w:type="dxa"/>
          </w:tcPr>
          <w:p w14:paraId="2D3D070D" w14:textId="4F5DA516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&amp;&amp;</w:t>
            </w:r>
          </w:p>
        </w:tc>
        <w:tc>
          <w:tcPr>
            <w:tcW w:w="4508" w:type="dxa"/>
          </w:tcPr>
          <w:p w14:paraId="19445936" w14:textId="23728CF1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и</w:t>
            </w:r>
          </w:p>
        </w:tc>
      </w:tr>
      <w:tr w:rsidR="00EF7A61" w:rsidRPr="00E447E3" w14:paraId="0C301D41" w14:textId="77777777" w:rsidTr="00EF7A61">
        <w:tc>
          <w:tcPr>
            <w:tcW w:w="4508" w:type="dxa"/>
          </w:tcPr>
          <w:p w14:paraId="3F9FB688" w14:textId="64E54F48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||</w:t>
            </w:r>
          </w:p>
        </w:tc>
        <w:tc>
          <w:tcPr>
            <w:tcW w:w="4508" w:type="dxa"/>
          </w:tcPr>
          <w:p w14:paraId="6D2A55F2" w14:textId="16391977" w:rsidR="00EF7A61" w:rsidRPr="00E447E3" w:rsidRDefault="008B1BCC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или</w:t>
            </w:r>
          </w:p>
        </w:tc>
      </w:tr>
      <w:tr w:rsidR="008B1BCC" w:rsidRPr="00E447E3" w14:paraId="321753AE" w14:textId="77777777" w:rsidTr="00A9798F">
        <w:tc>
          <w:tcPr>
            <w:tcW w:w="9016" w:type="dxa"/>
            <w:gridSpan w:val="2"/>
          </w:tcPr>
          <w:p w14:paraId="7F8F28A6" w14:textId="01DB28CC" w:rsidR="008B1BCC" w:rsidRPr="00E447E3" w:rsidRDefault="002D66A9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lastRenderedPageBreak/>
              <w:t>Другие</w:t>
            </w:r>
          </w:p>
        </w:tc>
      </w:tr>
      <w:tr w:rsidR="00EF7A61" w:rsidRPr="00E447E3" w14:paraId="2ED527AA" w14:textId="77777777" w:rsidTr="00EF7A61">
        <w:tc>
          <w:tcPr>
            <w:tcW w:w="4508" w:type="dxa"/>
          </w:tcPr>
          <w:p w14:paraId="43F1F8ED" w14:textId="1E95B0BC" w:rsidR="00EF7A61" w:rsidRPr="00E447E3" w:rsidRDefault="002D66A9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//</w:t>
            </w:r>
          </w:p>
        </w:tc>
        <w:tc>
          <w:tcPr>
            <w:tcW w:w="4508" w:type="dxa"/>
          </w:tcPr>
          <w:p w14:paraId="34E77736" w14:textId="0035F5CE" w:rsidR="00EF7A61" w:rsidRPr="00E447E3" w:rsidRDefault="002D66A9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комментарий</w:t>
            </w:r>
          </w:p>
        </w:tc>
      </w:tr>
      <w:tr w:rsidR="00EF7A61" w:rsidRPr="00E447E3" w14:paraId="186D74E9" w14:textId="77777777" w:rsidTr="00EF7A61">
        <w:tc>
          <w:tcPr>
            <w:tcW w:w="4508" w:type="dxa"/>
          </w:tcPr>
          <w:p w14:paraId="425F5E74" w14:textId="461963B8" w:rsidR="00EF7A61" w:rsidRPr="00E447E3" w:rsidRDefault="002D66A9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()</w:t>
            </w:r>
          </w:p>
        </w:tc>
        <w:tc>
          <w:tcPr>
            <w:tcW w:w="4508" w:type="dxa"/>
          </w:tcPr>
          <w:p w14:paraId="5FB75CBC" w14:textId="6D94167E" w:rsidR="00EF7A61" w:rsidRPr="00E447E3" w:rsidRDefault="002D66A9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скобки</w:t>
            </w:r>
          </w:p>
        </w:tc>
      </w:tr>
      <w:tr w:rsidR="002B3309" w:rsidRPr="00E447E3" w14:paraId="385285DF" w14:textId="77777777" w:rsidTr="00EF7A61">
        <w:tc>
          <w:tcPr>
            <w:tcW w:w="4508" w:type="dxa"/>
          </w:tcPr>
          <w:p w14:paraId="72E05A3E" w14:textId="2C4CF64A" w:rsidR="002B3309" w:rsidRPr="002B3309" w:rsidRDefault="002B3309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[]</w:t>
            </w:r>
          </w:p>
        </w:tc>
        <w:tc>
          <w:tcPr>
            <w:tcW w:w="4508" w:type="dxa"/>
          </w:tcPr>
          <w:p w14:paraId="23F2E546" w14:textId="586B8301" w:rsidR="002B3309" w:rsidRPr="001D3637" w:rsidRDefault="001D3637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элемент по индексу</w:t>
            </w:r>
          </w:p>
        </w:tc>
      </w:tr>
      <w:tr w:rsidR="00EF7A61" w:rsidRPr="00E447E3" w14:paraId="025C65CA" w14:textId="77777777" w:rsidTr="00EF7A61">
        <w:tc>
          <w:tcPr>
            <w:tcW w:w="4508" w:type="dxa"/>
          </w:tcPr>
          <w:p w14:paraId="3A2AD59A" w14:textId="37DD4F3A" w:rsidR="00EF7A61" w:rsidRPr="00E447E3" w:rsidRDefault="002D66A9" w:rsidP="00EF7A61">
            <w:pPr>
              <w:ind w:firstLine="0"/>
              <w:jc w:val="center"/>
              <w:rPr>
                <w:rFonts w:cstheme="minorHAnsi"/>
                <w:sz w:val="28"/>
                <w:szCs w:val="28"/>
              </w:rPr>
            </w:pPr>
            <w:r w:rsidRPr="00E447E3">
              <w:rPr>
                <w:rFonts w:cstheme="minorHAnsi"/>
                <w:sz w:val="28"/>
                <w:szCs w:val="28"/>
              </w:rPr>
              <w:t>{}</w:t>
            </w:r>
          </w:p>
        </w:tc>
        <w:tc>
          <w:tcPr>
            <w:tcW w:w="4508" w:type="dxa"/>
          </w:tcPr>
          <w:p w14:paraId="18514F50" w14:textId="535F80BD" w:rsidR="00EF7A61" w:rsidRPr="00E447E3" w:rsidRDefault="002D66A9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блоки</w:t>
            </w:r>
          </w:p>
        </w:tc>
      </w:tr>
      <w:tr w:rsidR="00A9407B" w:rsidRPr="00E447E3" w14:paraId="5CE15F2C" w14:textId="77777777" w:rsidTr="00EF7A61">
        <w:tc>
          <w:tcPr>
            <w:tcW w:w="4508" w:type="dxa"/>
          </w:tcPr>
          <w:p w14:paraId="5CEB5CE6" w14:textId="4D0D07B4" w:rsidR="00A9407B" w:rsidRPr="00E447E3" w:rsidRDefault="00A9407B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=</w:t>
            </w:r>
          </w:p>
        </w:tc>
        <w:tc>
          <w:tcPr>
            <w:tcW w:w="4508" w:type="dxa"/>
          </w:tcPr>
          <w:p w14:paraId="4C57BC58" w14:textId="1C26BE43" w:rsidR="00A9407B" w:rsidRPr="00E447E3" w:rsidRDefault="00A9407B" w:rsidP="00EF7A61">
            <w:pPr>
              <w:ind w:firstLine="0"/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E447E3">
              <w:rPr>
                <w:rFonts w:cstheme="minorHAnsi"/>
                <w:sz w:val="28"/>
                <w:szCs w:val="28"/>
                <w:lang w:val="ru-RU"/>
              </w:rPr>
              <w:t>оператор присвоения</w:t>
            </w:r>
          </w:p>
        </w:tc>
      </w:tr>
    </w:tbl>
    <w:p w14:paraId="57E7F808" w14:textId="77777777" w:rsidR="00E447E3" w:rsidRPr="00E447E3" w:rsidRDefault="00E447E3" w:rsidP="00104BFA">
      <w:pPr>
        <w:ind w:firstLine="0"/>
        <w:rPr>
          <w:rFonts w:cstheme="minorHAnsi"/>
          <w:sz w:val="28"/>
          <w:szCs w:val="28"/>
          <w:lang w:val="ru-RU"/>
        </w:rPr>
      </w:pPr>
    </w:p>
    <w:p w14:paraId="15BA2488" w14:textId="77777777" w:rsidR="002B3309" w:rsidRDefault="002B3309" w:rsidP="00E87415">
      <w:pPr>
        <w:pStyle w:val="Heading2"/>
        <w:jc w:val="center"/>
        <w:rPr>
          <w:b/>
          <w:bCs/>
          <w:sz w:val="36"/>
          <w:szCs w:val="36"/>
          <w:lang w:val="ru-RU"/>
        </w:rPr>
      </w:pPr>
    </w:p>
    <w:p w14:paraId="17212EDE" w14:textId="578B4A9C" w:rsidR="00AC343E" w:rsidRPr="00AC343E" w:rsidRDefault="00AC343E" w:rsidP="00E87415">
      <w:pPr>
        <w:pStyle w:val="Heading2"/>
        <w:jc w:val="center"/>
        <w:rPr>
          <w:b/>
          <w:bCs/>
          <w:sz w:val="36"/>
          <w:szCs w:val="36"/>
          <w:lang w:val="ru-RU"/>
        </w:rPr>
      </w:pPr>
      <w:r w:rsidRPr="00AC343E">
        <w:rPr>
          <w:b/>
          <w:bCs/>
          <w:sz w:val="36"/>
          <w:szCs w:val="36"/>
          <w:lang w:val="ru-RU"/>
        </w:rPr>
        <w:t>Переменные</w:t>
      </w:r>
    </w:p>
    <w:p w14:paraId="7F848E97" w14:textId="77777777" w:rsidR="008136FF" w:rsidRPr="00322B79" w:rsidRDefault="008136FF" w:rsidP="00322B79">
      <w:pPr>
        <w:rPr>
          <w:sz w:val="28"/>
          <w:szCs w:val="28"/>
          <w:lang w:val="ru-RU"/>
        </w:rPr>
      </w:pPr>
      <w:r w:rsidRPr="00322B79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5F3749" wp14:editId="70C7725E">
                <wp:simplePos x="0" y="0"/>
                <wp:positionH relativeFrom="column">
                  <wp:posOffset>444500</wp:posOffset>
                </wp:positionH>
                <wp:positionV relativeFrom="paragraph">
                  <wp:posOffset>361950</wp:posOffset>
                </wp:positionV>
                <wp:extent cx="5273040" cy="426720"/>
                <wp:effectExtent l="0" t="0" r="10160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50345" w14:textId="7D2B6234" w:rsidR="008136FF" w:rsidRPr="008136FF" w:rsidRDefault="008136FF" w:rsidP="008136FF">
                            <w:pPr>
                              <w:rPr>
                                <w:lang w:val="ru-RU"/>
                              </w:rPr>
                            </w:pPr>
                            <w:r w:rsidRPr="008136FF">
                              <w:rPr>
                                <w:lang w:val="ru-RU"/>
                              </w:rPr>
                              <w:t>имя переменной = [значение]</w:t>
                            </w:r>
                          </w:p>
                          <w:p w14:paraId="37E7BEF1" w14:textId="5B9E89B0" w:rsidR="008136FF" w:rsidRPr="008136FF" w:rsidRDefault="008136FF" w:rsidP="008136FF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F374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5pt;margin-top:28.5pt;width:415.2pt;height:33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" fillcolor="white [3201]" strokeweight=".5pt">
                <v:textbox>
                  <w:txbxContent>
                    <w:p w14:paraId="6C150345" w14:textId="7D2B6234" w:rsidR="008136FF" w:rsidRPr="008136FF" w:rsidRDefault="008136FF" w:rsidP="008136FF">
                      <w:pPr>
                        <w:rPr>
                          <w:lang w:val="ru-RU"/>
                        </w:rPr>
                      </w:pPr>
                      <w:r w:rsidRPr="008136FF">
                        <w:rPr>
                          <w:lang w:val="ru-RU"/>
                        </w:rPr>
                        <w:t>имя переменной = [значение]</w:t>
                      </w:r>
                    </w:p>
                    <w:p w14:paraId="37E7BEF1" w14:textId="5B9E89B0" w:rsidR="008136FF" w:rsidRPr="008136FF" w:rsidRDefault="008136FF" w:rsidP="008136FF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22B79">
        <w:rPr>
          <w:sz w:val="28"/>
          <w:szCs w:val="28"/>
          <w:lang w:val="ru-RU"/>
        </w:rPr>
        <w:t>Синтаксис.</w:t>
      </w:r>
    </w:p>
    <w:p w14:paraId="45A07650" w14:textId="77777777" w:rsidR="008136FF" w:rsidRPr="00E447E3" w:rsidRDefault="008136FF" w:rsidP="00104BFA">
      <w:pPr>
        <w:ind w:left="720"/>
        <w:rPr>
          <w:sz w:val="32"/>
          <w:szCs w:val="32"/>
          <w:lang w:val="ru-RU"/>
        </w:rPr>
      </w:pPr>
    </w:p>
    <w:p w14:paraId="30A49223" w14:textId="681202A8" w:rsidR="00A9407B" w:rsidRDefault="00104BFA" w:rsidP="00AC343E">
      <w:pPr>
        <w:rPr>
          <w:sz w:val="28"/>
          <w:szCs w:val="28"/>
          <w:lang w:val="ru-RU"/>
        </w:rPr>
      </w:pPr>
      <w:r w:rsidRPr="00E447E3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B6E00D" wp14:editId="03712705">
                <wp:simplePos x="0" y="0"/>
                <wp:positionH relativeFrom="column">
                  <wp:posOffset>445008</wp:posOffset>
                </wp:positionH>
                <wp:positionV relativeFrom="paragraph">
                  <wp:posOffset>347472</wp:posOffset>
                </wp:positionV>
                <wp:extent cx="5273040" cy="950976"/>
                <wp:effectExtent l="0" t="0" r="10160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950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C659CB" w14:textId="77777777" w:rsidR="00104BFA" w:rsidRDefault="00104BFA" w:rsidP="00104BF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переменная1 = </w:t>
                            </w:r>
                            <w:r w:rsidRPr="00AC343E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t>Daiquiri</w:t>
                            </w:r>
                            <w:r w:rsidRPr="00A9407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–</w:t>
                            </w:r>
                            <w:r w:rsidRPr="00A9407B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это язык программирования</w:t>
                            </w:r>
                            <w:r w:rsidRPr="00AC343E">
                              <w:rPr>
                                <w:lang w:val="ru-RU"/>
                              </w:rPr>
                              <w:t>"</w:t>
                            </w:r>
                          </w:p>
                          <w:p w14:paraId="4D6F9A0F" w14:textId="77777777" w:rsidR="00104BFA" w:rsidRDefault="00104BFA" w:rsidP="00104BF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переменная2 = 132</w:t>
                            </w:r>
                          </w:p>
                          <w:p w14:paraId="021DED7D" w14:textId="77777777" w:rsidR="00104BFA" w:rsidRDefault="00104BFA" w:rsidP="00104B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6E00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5.05pt;margin-top:27.35pt;width:415.2pt;height:74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" fillcolor="white [3201]" strokeweight=".5pt">
                <v:textbox>
                  <w:txbxContent>
                    <w:p w14:paraId="4DC659CB" w14:textId="77777777" w:rsidR="00104BFA" w:rsidRDefault="00104BFA" w:rsidP="00104BF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переменная1 = </w:t>
                      </w:r>
                      <w:r w:rsidRPr="00AC343E">
                        <w:rPr>
                          <w:lang w:val="ru-RU"/>
                        </w:rPr>
                        <w:t>"</w:t>
                      </w:r>
                      <w:r>
                        <w:t>Daiquiri</w:t>
                      </w:r>
                      <w:r w:rsidRPr="00A9407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–</w:t>
                      </w:r>
                      <w:r w:rsidRPr="00A9407B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это язык программирования</w:t>
                      </w:r>
                      <w:r w:rsidRPr="00AC343E">
                        <w:rPr>
                          <w:lang w:val="ru-RU"/>
                        </w:rPr>
                        <w:t>"</w:t>
                      </w:r>
                    </w:p>
                    <w:p w14:paraId="4D6F9A0F" w14:textId="77777777" w:rsidR="00104BFA" w:rsidRDefault="00104BFA" w:rsidP="00104BF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переменная2 = 132</w:t>
                      </w:r>
                    </w:p>
                    <w:p w14:paraId="021DED7D" w14:textId="77777777" w:rsidR="00104BFA" w:rsidRDefault="00104BFA" w:rsidP="00104BFA"/>
                  </w:txbxContent>
                </v:textbox>
              </v:shape>
            </w:pict>
          </mc:Fallback>
        </mc:AlternateContent>
      </w:r>
      <w:r w:rsidR="00A9407B" w:rsidRPr="00E447E3">
        <w:rPr>
          <w:sz w:val="28"/>
          <w:szCs w:val="28"/>
          <w:lang w:val="ru-RU"/>
        </w:rPr>
        <w:t>Пример</w:t>
      </w:r>
      <w:r w:rsidRPr="00E447E3">
        <w:rPr>
          <w:sz w:val="28"/>
          <w:szCs w:val="28"/>
          <w:lang w:val="ru-RU"/>
        </w:rPr>
        <w:t>ы</w:t>
      </w:r>
      <w:r w:rsidR="00FF1C2B">
        <w:rPr>
          <w:sz w:val="28"/>
          <w:szCs w:val="28"/>
          <w:lang w:val="ru-RU"/>
        </w:rPr>
        <w:t>:</w:t>
      </w:r>
    </w:p>
    <w:p w14:paraId="5DFBA220" w14:textId="1987986B" w:rsidR="00180AF4" w:rsidRDefault="00180AF4" w:rsidP="00AC343E">
      <w:pPr>
        <w:rPr>
          <w:sz w:val="28"/>
          <w:szCs w:val="28"/>
          <w:lang w:val="ru-RU"/>
        </w:rPr>
      </w:pPr>
    </w:p>
    <w:p w14:paraId="01EEFED7" w14:textId="77777777" w:rsidR="00180AF4" w:rsidRPr="00E447E3" w:rsidRDefault="00180AF4" w:rsidP="00AC343E">
      <w:pPr>
        <w:rPr>
          <w:sz w:val="28"/>
          <w:szCs w:val="28"/>
          <w:lang w:val="ru-RU"/>
        </w:rPr>
      </w:pPr>
    </w:p>
    <w:p w14:paraId="6AA93CBE" w14:textId="3B052FBE" w:rsidR="00104BFA" w:rsidRPr="00E447E3" w:rsidRDefault="00104BFA" w:rsidP="00E447E3">
      <w:pPr>
        <w:ind w:firstLine="0"/>
        <w:rPr>
          <w:lang w:val="ru-RU"/>
        </w:rPr>
      </w:pPr>
    </w:p>
    <w:p w14:paraId="5E514280" w14:textId="6F5E6FBB" w:rsidR="00BA4971" w:rsidRDefault="00A9407B" w:rsidP="00A81432">
      <w:pPr>
        <w:rPr>
          <w:sz w:val="28"/>
          <w:szCs w:val="28"/>
          <w:lang w:val="ru-RU"/>
        </w:rPr>
      </w:pPr>
      <w:r w:rsidRPr="00E447E3">
        <w:rPr>
          <w:sz w:val="28"/>
          <w:szCs w:val="28"/>
          <w:lang w:val="ru-RU"/>
        </w:rPr>
        <w:t xml:space="preserve">Переменные могут быть либо числом (по умолчанию </w:t>
      </w:r>
      <w:r w:rsidRPr="00E447E3">
        <w:rPr>
          <w:sz w:val="28"/>
          <w:szCs w:val="28"/>
        </w:rPr>
        <w:t>double</w:t>
      </w:r>
      <w:r w:rsidRPr="00E447E3">
        <w:rPr>
          <w:sz w:val="28"/>
          <w:szCs w:val="28"/>
          <w:lang w:val="ru-RU"/>
        </w:rPr>
        <w:t>)</w:t>
      </w:r>
      <w:r w:rsidR="00104BFA" w:rsidRPr="00E447E3">
        <w:rPr>
          <w:sz w:val="28"/>
          <w:szCs w:val="28"/>
          <w:lang w:val="ru-RU"/>
        </w:rPr>
        <w:t xml:space="preserve"> или </w:t>
      </w:r>
    </w:p>
    <w:p w14:paraId="14F14B34" w14:textId="77777777" w:rsidR="00A81432" w:rsidRPr="00E447E3" w:rsidRDefault="00A81432" w:rsidP="00A81432">
      <w:pPr>
        <w:rPr>
          <w:sz w:val="28"/>
          <w:szCs w:val="28"/>
          <w:lang w:val="ru-RU"/>
        </w:rPr>
      </w:pPr>
    </w:p>
    <w:p w14:paraId="36395823" w14:textId="07317E17" w:rsidR="00E447E3" w:rsidRPr="008136FF" w:rsidRDefault="00E447E3" w:rsidP="008136FF">
      <w:pPr>
        <w:ind w:left="720"/>
        <w:rPr>
          <w:b/>
          <w:bCs/>
          <w:sz w:val="28"/>
          <w:szCs w:val="28"/>
          <w:lang w:val="ru-RU"/>
        </w:rPr>
      </w:pPr>
      <w:r w:rsidRPr="008136FF">
        <w:rPr>
          <w:b/>
          <w:bCs/>
          <w:sz w:val="28"/>
          <w:szCs w:val="28"/>
          <w:lang w:val="ru-RU"/>
        </w:rPr>
        <w:t>Конс</w:t>
      </w:r>
      <w:r w:rsidR="00FF1C2B" w:rsidRPr="008136FF">
        <w:rPr>
          <w:b/>
          <w:bCs/>
          <w:sz w:val="28"/>
          <w:szCs w:val="28"/>
          <w:lang w:val="ru-RU"/>
        </w:rPr>
        <w:t>т</w:t>
      </w:r>
      <w:r w:rsidRPr="008136FF">
        <w:rPr>
          <w:b/>
          <w:bCs/>
          <w:sz w:val="28"/>
          <w:szCs w:val="28"/>
          <w:lang w:val="ru-RU"/>
        </w:rPr>
        <w:t>анты</w:t>
      </w:r>
      <w:r w:rsidR="00FF1C2B" w:rsidRPr="008136FF">
        <w:rPr>
          <w:b/>
          <w:bCs/>
          <w:sz w:val="28"/>
          <w:szCs w:val="28"/>
          <w:lang w:val="ru-RU"/>
        </w:rPr>
        <w:t xml:space="preserve">, </w:t>
      </w:r>
      <w:r w:rsidR="00716B5A" w:rsidRPr="008136FF">
        <w:rPr>
          <w:b/>
          <w:bCs/>
          <w:sz w:val="28"/>
          <w:szCs w:val="28"/>
          <w:lang w:val="ru-RU"/>
        </w:rPr>
        <w:t>встроенные в язык</w:t>
      </w:r>
      <w:r w:rsidR="00FF1C2B" w:rsidRPr="008136FF">
        <w:rPr>
          <w:b/>
          <w:bCs/>
          <w:sz w:val="28"/>
          <w:szCs w:val="28"/>
          <w:lang w:val="ru-RU"/>
        </w:rPr>
        <w:t>.</w:t>
      </w:r>
    </w:p>
    <w:tbl>
      <w:tblPr>
        <w:tblStyle w:val="TableGrid"/>
        <w:tblW w:w="7416" w:type="dxa"/>
        <w:tblInd w:w="797" w:type="dxa"/>
        <w:tblLook w:val="04A0" w:firstRow="1" w:lastRow="0" w:firstColumn="1" w:lastColumn="0" w:noHBand="0" w:noVBand="1"/>
      </w:tblPr>
      <w:tblGrid>
        <w:gridCol w:w="2597"/>
        <w:gridCol w:w="4819"/>
      </w:tblGrid>
      <w:tr w:rsidR="002242DD" w:rsidRPr="00E447E3" w14:paraId="08F6A00B" w14:textId="77777777" w:rsidTr="002242DD">
        <w:tc>
          <w:tcPr>
            <w:tcW w:w="2597" w:type="dxa"/>
          </w:tcPr>
          <w:p w14:paraId="00A6DDA2" w14:textId="7ED746E7" w:rsidR="002242DD" w:rsidRPr="00E447E3" w:rsidRDefault="002242DD" w:rsidP="00104BFA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Имя константы</w:t>
            </w:r>
          </w:p>
        </w:tc>
        <w:tc>
          <w:tcPr>
            <w:tcW w:w="4819" w:type="dxa"/>
          </w:tcPr>
          <w:p w14:paraId="1C91304C" w14:textId="57A4E324" w:rsidR="002242DD" w:rsidRPr="002242DD" w:rsidRDefault="002242DD" w:rsidP="00104BFA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Значение</w:t>
            </w:r>
          </w:p>
        </w:tc>
      </w:tr>
      <w:tr w:rsidR="00E447E3" w:rsidRPr="00E447E3" w14:paraId="3C04B0C1" w14:textId="77777777" w:rsidTr="002242DD">
        <w:tc>
          <w:tcPr>
            <w:tcW w:w="2597" w:type="dxa"/>
          </w:tcPr>
          <w:p w14:paraId="2E66ED76" w14:textId="20AA95B1" w:rsidR="00E447E3" w:rsidRPr="00E447E3" w:rsidRDefault="00E447E3" w:rsidP="00104BFA">
            <w:pPr>
              <w:ind w:firstLine="0"/>
              <w:rPr>
                <w:sz w:val="28"/>
                <w:szCs w:val="28"/>
              </w:rPr>
            </w:pPr>
            <w:r w:rsidRPr="00E447E3">
              <w:rPr>
                <w:sz w:val="28"/>
                <w:szCs w:val="28"/>
                <w:lang w:val="ru-RU"/>
              </w:rPr>
              <w:t>ПИ (</w:t>
            </w:r>
            <w:r w:rsidRPr="00E447E3">
              <w:rPr>
                <w:sz w:val="28"/>
                <w:szCs w:val="28"/>
              </w:rPr>
              <w:t>PI</w:t>
            </w:r>
            <w:r w:rsidRPr="00E447E3"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4819" w:type="dxa"/>
          </w:tcPr>
          <w:p w14:paraId="3DB0A05C" w14:textId="041BCD3A" w:rsidR="00E447E3" w:rsidRPr="00E447E3" w:rsidRDefault="00E447E3" w:rsidP="00104BFA">
            <w:pPr>
              <w:ind w:firstLine="0"/>
              <w:rPr>
                <w:sz w:val="28"/>
                <w:szCs w:val="28"/>
                <w:lang w:val="ru-RU"/>
              </w:rPr>
            </w:pPr>
            <w:r w:rsidRPr="00E447E3">
              <w:rPr>
                <w:sz w:val="28"/>
                <w:szCs w:val="28"/>
                <w:lang w:val="ru-RU"/>
              </w:rPr>
              <w:t>Число пи 3.14…</w:t>
            </w:r>
          </w:p>
        </w:tc>
      </w:tr>
      <w:tr w:rsidR="00E447E3" w:rsidRPr="00E447E3" w14:paraId="206901D4" w14:textId="77777777" w:rsidTr="002242DD">
        <w:tc>
          <w:tcPr>
            <w:tcW w:w="2597" w:type="dxa"/>
          </w:tcPr>
          <w:p w14:paraId="1AFDB2F5" w14:textId="32D6E0B5" w:rsidR="004C095E" w:rsidRPr="00E447E3" w:rsidRDefault="00E447E3" w:rsidP="00104BFA">
            <w:pPr>
              <w:ind w:firstLine="0"/>
              <w:rPr>
                <w:sz w:val="28"/>
                <w:szCs w:val="28"/>
                <w:lang w:val="ru-RU"/>
              </w:rPr>
            </w:pPr>
            <w:r w:rsidRPr="00E447E3">
              <w:rPr>
                <w:sz w:val="28"/>
                <w:szCs w:val="28"/>
                <w:lang w:val="ru-RU"/>
              </w:rPr>
              <w:t>Е (E лат)</w:t>
            </w:r>
          </w:p>
        </w:tc>
        <w:tc>
          <w:tcPr>
            <w:tcW w:w="4819" w:type="dxa"/>
          </w:tcPr>
          <w:p w14:paraId="11C7287D" w14:textId="6AC3127F" w:rsidR="00E447E3" w:rsidRPr="00E447E3" w:rsidRDefault="00E447E3" w:rsidP="00104BFA">
            <w:pPr>
              <w:ind w:firstLine="0"/>
              <w:rPr>
                <w:sz w:val="28"/>
                <w:szCs w:val="28"/>
              </w:rPr>
            </w:pPr>
            <w:r w:rsidRPr="00E447E3">
              <w:rPr>
                <w:sz w:val="28"/>
                <w:szCs w:val="28"/>
                <w:lang w:val="ru-RU"/>
              </w:rPr>
              <w:t xml:space="preserve">Число е </w:t>
            </w:r>
            <w:r w:rsidRPr="00E447E3">
              <w:rPr>
                <w:sz w:val="28"/>
                <w:szCs w:val="28"/>
              </w:rPr>
              <w:t>2.71…</w:t>
            </w:r>
          </w:p>
        </w:tc>
      </w:tr>
      <w:tr w:rsidR="004C095E" w:rsidRPr="00E447E3" w14:paraId="291A6208" w14:textId="77777777" w:rsidTr="002242DD">
        <w:tc>
          <w:tcPr>
            <w:tcW w:w="2597" w:type="dxa"/>
          </w:tcPr>
          <w:p w14:paraId="6F78475A" w14:textId="4FA09EB7" w:rsidR="004C095E" w:rsidRPr="00E447E3" w:rsidRDefault="004C095E" w:rsidP="00104BFA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истина</w:t>
            </w:r>
          </w:p>
        </w:tc>
        <w:tc>
          <w:tcPr>
            <w:tcW w:w="4819" w:type="dxa"/>
          </w:tcPr>
          <w:p w14:paraId="74562D72" w14:textId="7849F476" w:rsidR="004C095E" w:rsidRPr="00E447E3" w:rsidRDefault="004C095E" w:rsidP="00104BFA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4C095E" w:rsidRPr="00E447E3" w14:paraId="01862827" w14:textId="77777777" w:rsidTr="002242DD">
        <w:tc>
          <w:tcPr>
            <w:tcW w:w="2597" w:type="dxa"/>
          </w:tcPr>
          <w:p w14:paraId="22889CAA" w14:textId="6F6D711F" w:rsidR="004C095E" w:rsidRPr="00E447E3" w:rsidRDefault="004C095E" w:rsidP="00104BFA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ложь</w:t>
            </w:r>
          </w:p>
        </w:tc>
        <w:tc>
          <w:tcPr>
            <w:tcW w:w="4819" w:type="dxa"/>
          </w:tcPr>
          <w:p w14:paraId="6DEEE9A4" w14:textId="1AFEE44E" w:rsidR="004C095E" w:rsidRPr="00E447E3" w:rsidRDefault="004C095E" w:rsidP="00104BFA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0 </w:t>
            </w:r>
          </w:p>
        </w:tc>
      </w:tr>
    </w:tbl>
    <w:p w14:paraId="6685788D" w14:textId="77777777" w:rsidR="005A0638" w:rsidRDefault="005A0638" w:rsidP="005A0638">
      <w:pPr>
        <w:rPr>
          <w:sz w:val="32"/>
          <w:szCs w:val="32"/>
          <w:lang w:val="ru-RU"/>
        </w:rPr>
      </w:pPr>
    </w:p>
    <w:p w14:paraId="48DA308E" w14:textId="4ED3ED92" w:rsidR="005A0638" w:rsidRPr="004C095E" w:rsidRDefault="005A0638" w:rsidP="008136FF">
      <w:pPr>
        <w:ind w:left="720"/>
        <w:rPr>
          <w:b/>
          <w:bCs/>
          <w:sz w:val="28"/>
          <w:szCs w:val="28"/>
        </w:rPr>
      </w:pPr>
      <w:r w:rsidRPr="008136FF">
        <w:rPr>
          <w:b/>
          <w:bCs/>
          <w:sz w:val="28"/>
          <w:szCs w:val="28"/>
          <w:lang w:val="ru-RU"/>
        </w:rPr>
        <w:t>Литералы.</w:t>
      </w:r>
    </w:p>
    <w:tbl>
      <w:tblPr>
        <w:tblStyle w:val="TableGrid"/>
        <w:tblW w:w="7498" w:type="dxa"/>
        <w:tblInd w:w="846" w:type="dxa"/>
        <w:tblLook w:val="04A0" w:firstRow="1" w:lastRow="0" w:firstColumn="1" w:lastColumn="0" w:noHBand="0" w:noVBand="1"/>
      </w:tblPr>
      <w:tblGrid>
        <w:gridCol w:w="1843"/>
        <w:gridCol w:w="5655"/>
      </w:tblGrid>
      <w:tr w:rsidR="002242DD" w:rsidRPr="00E447E3" w14:paraId="467BBA69" w14:textId="77777777" w:rsidTr="002242DD">
        <w:tc>
          <w:tcPr>
            <w:tcW w:w="1843" w:type="dxa"/>
          </w:tcPr>
          <w:p w14:paraId="57E89B02" w14:textId="77A068F0" w:rsidR="002242DD" w:rsidRDefault="002242DD" w:rsidP="00DC5384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Литерал</w:t>
            </w:r>
          </w:p>
        </w:tc>
        <w:tc>
          <w:tcPr>
            <w:tcW w:w="5655" w:type="dxa"/>
          </w:tcPr>
          <w:p w14:paraId="118F6E00" w14:textId="55E8805A" w:rsidR="002242DD" w:rsidRDefault="002242DD" w:rsidP="00DC5384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Назначение</w:t>
            </w:r>
          </w:p>
        </w:tc>
      </w:tr>
      <w:tr w:rsidR="005A0638" w:rsidRPr="00E447E3" w14:paraId="7C5AEC3E" w14:textId="77777777" w:rsidTr="002242DD">
        <w:tc>
          <w:tcPr>
            <w:tcW w:w="1843" w:type="dxa"/>
          </w:tcPr>
          <w:p w14:paraId="7585A4C1" w14:textId="09AD20DE" w:rsidR="005A0638" w:rsidRPr="005A0638" w:rsidRDefault="005A0638" w:rsidP="00DC5384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\н</w:t>
            </w:r>
            <w:r w:rsidR="00E37018">
              <w:rPr>
                <w:sz w:val="28"/>
                <w:szCs w:val="28"/>
                <w:lang w:val="ru-RU"/>
              </w:rPr>
              <w:t xml:space="preserve"> (\</w:t>
            </w:r>
            <w:r w:rsidR="00E37018">
              <w:rPr>
                <w:sz w:val="28"/>
                <w:szCs w:val="28"/>
              </w:rPr>
              <w:t>n</w:t>
            </w:r>
            <w:r w:rsidR="00E37018"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5655" w:type="dxa"/>
          </w:tcPr>
          <w:p w14:paraId="230E72E8" w14:textId="6C44F21A" w:rsidR="005A0638" w:rsidRPr="00E37018" w:rsidRDefault="00E37018" w:rsidP="00DC5384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Перенос строки</w:t>
            </w:r>
          </w:p>
        </w:tc>
      </w:tr>
      <w:tr w:rsidR="005A0638" w:rsidRPr="00E447E3" w14:paraId="3CFAD085" w14:textId="77777777" w:rsidTr="002242DD">
        <w:tc>
          <w:tcPr>
            <w:tcW w:w="1843" w:type="dxa"/>
          </w:tcPr>
          <w:p w14:paraId="47260F0B" w14:textId="315C8D91" w:rsidR="005A0638" w:rsidRPr="00E37018" w:rsidRDefault="00E37018" w:rsidP="00DC5384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lastRenderedPageBreak/>
              <w:t>\</w:t>
            </w:r>
            <w:r>
              <w:rPr>
                <w:sz w:val="28"/>
                <w:szCs w:val="28"/>
                <w:lang w:val="ru-RU"/>
              </w:rPr>
              <w:t>т (\</w:t>
            </w: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5655" w:type="dxa"/>
          </w:tcPr>
          <w:p w14:paraId="1A1BF10A" w14:textId="6E389C2F" w:rsidR="005A0638" w:rsidRPr="00E37018" w:rsidRDefault="00E37018" w:rsidP="00DC53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Табуляции</w:t>
            </w:r>
          </w:p>
        </w:tc>
      </w:tr>
      <w:tr w:rsidR="00E37018" w:rsidRPr="00E447E3" w14:paraId="614DDEFE" w14:textId="77777777" w:rsidTr="002242DD">
        <w:tc>
          <w:tcPr>
            <w:tcW w:w="1843" w:type="dxa"/>
          </w:tcPr>
          <w:p w14:paraId="4C95F21D" w14:textId="06928FF9" w:rsidR="00E37018" w:rsidRPr="00E37018" w:rsidRDefault="00E37018" w:rsidP="00DC53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\</w:t>
            </w:r>
          </w:p>
        </w:tc>
        <w:tc>
          <w:tcPr>
            <w:tcW w:w="5655" w:type="dxa"/>
          </w:tcPr>
          <w:p w14:paraId="2F761D46" w14:textId="3D6C3339" w:rsidR="00E37018" w:rsidRPr="00E37018" w:rsidRDefault="002242DD" w:rsidP="00DC5384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Экранирование символа, например \</w:t>
            </w:r>
            <w:r w:rsidRPr="002242DD">
              <w:rPr>
                <w:sz w:val="28"/>
                <w:szCs w:val="28"/>
                <w:lang w:val="ru-RU"/>
              </w:rPr>
              <w:t>"</w:t>
            </w:r>
            <w:r>
              <w:rPr>
                <w:sz w:val="28"/>
                <w:szCs w:val="28"/>
                <w:lang w:val="ru-RU"/>
              </w:rPr>
              <w:t xml:space="preserve"> или \\</w:t>
            </w:r>
          </w:p>
        </w:tc>
      </w:tr>
    </w:tbl>
    <w:p w14:paraId="27C9DE92" w14:textId="77777777" w:rsidR="00A9407B" w:rsidRPr="00A9407B" w:rsidRDefault="00A9407B" w:rsidP="002242DD">
      <w:pPr>
        <w:ind w:firstLine="0"/>
        <w:rPr>
          <w:lang w:val="ru-RU"/>
        </w:rPr>
      </w:pPr>
    </w:p>
    <w:p w14:paraId="6F13500A" w14:textId="38FFD2D7" w:rsidR="002E602D" w:rsidRDefault="002E602D" w:rsidP="00E87415">
      <w:pPr>
        <w:pStyle w:val="Heading2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Функция вывода</w:t>
      </w:r>
    </w:p>
    <w:p w14:paraId="1A46B026" w14:textId="02C052D0" w:rsidR="00104BFA" w:rsidRPr="00322B79" w:rsidRDefault="008136FF" w:rsidP="00322B79">
      <w:pPr>
        <w:rPr>
          <w:sz w:val="28"/>
          <w:szCs w:val="28"/>
          <w:lang w:val="ru-RU"/>
        </w:rPr>
      </w:pPr>
      <w:r w:rsidRPr="00322B79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6BF23D" wp14:editId="5E052A38">
                <wp:simplePos x="0" y="0"/>
                <wp:positionH relativeFrom="column">
                  <wp:posOffset>384048</wp:posOffset>
                </wp:positionH>
                <wp:positionV relativeFrom="paragraph">
                  <wp:posOffset>364236</wp:posOffset>
                </wp:positionV>
                <wp:extent cx="5273040" cy="475488"/>
                <wp:effectExtent l="0" t="0" r="1016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475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62FECF" w14:textId="13D890CD" w:rsidR="008136FF" w:rsidRPr="008136FF" w:rsidRDefault="008136FF" w:rsidP="008136FF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r w:rsidRPr="008136FF">
                              <w:rPr>
                                <w:lang w:val="ru-RU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выражени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>, строка, число, константа или переменная</w:t>
                            </w:r>
                            <w:r w:rsidRPr="008136FF">
                              <w:rPr>
                                <w:lang w:val="ru-RU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BF23D" id="Text Box 14" o:spid="_x0000_s1028" type="#_x0000_t202" style="position:absolute;left:0;text-align:left;margin-left:30.25pt;margin-top:28.7pt;width:415.2pt;height:37.4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" fillcolor="white [3201]" strokeweight=".5pt">
                <v:textbox>
                  <w:txbxContent>
                    <w:p w14:paraId="6662FECF" w14:textId="13D890CD" w:rsidR="008136FF" w:rsidRPr="008136FF" w:rsidRDefault="008136FF" w:rsidP="008136FF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Вывод </w:t>
                      </w:r>
                      <w:r w:rsidRPr="008136FF">
                        <w:rPr>
                          <w:lang w:val="ru-RU"/>
                        </w:rPr>
                        <w:t>[</w:t>
                      </w:r>
                      <w:proofErr w:type="spellStart"/>
                      <w:r>
                        <w:rPr>
                          <w:lang w:val="ru-RU"/>
                        </w:rPr>
                        <w:t>выражени</w:t>
                      </w:r>
                      <w:proofErr w:type="spellEnd"/>
                      <w:r>
                        <w:rPr>
                          <w:lang w:val="ru-RU"/>
                        </w:rPr>
                        <w:t>, строка, число, константа или переменная</w:t>
                      </w:r>
                      <w:r w:rsidRPr="008136FF">
                        <w:rPr>
                          <w:lang w:val="ru-RU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2E602D" w:rsidRPr="00322B79">
        <w:rPr>
          <w:sz w:val="28"/>
          <w:szCs w:val="28"/>
          <w:lang w:val="ru-RU"/>
        </w:rPr>
        <w:t>Синтаксис</w:t>
      </w:r>
      <w:r w:rsidR="00C12D21" w:rsidRPr="00322B79">
        <w:rPr>
          <w:sz w:val="28"/>
          <w:szCs w:val="28"/>
          <w:lang w:val="ru-RU"/>
        </w:rPr>
        <w:t>.</w:t>
      </w:r>
    </w:p>
    <w:p w14:paraId="50993D0D" w14:textId="4B651ACB" w:rsidR="008136FF" w:rsidRDefault="008136FF" w:rsidP="00104BFA">
      <w:pPr>
        <w:ind w:left="720"/>
        <w:rPr>
          <w:sz w:val="28"/>
          <w:szCs w:val="28"/>
          <w:lang w:val="ru-RU"/>
        </w:rPr>
      </w:pPr>
    </w:p>
    <w:p w14:paraId="2840D22D" w14:textId="60AD6C40" w:rsidR="008136FF" w:rsidRPr="008136FF" w:rsidRDefault="008136FF" w:rsidP="008136FF">
      <w:pPr>
        <w:ind w:firstLine="0"/>
        <w:rPr>
          <w:sz w:val="28"/>
          <w:szCs w:val="28"/>
          <w:lang w:val="ru-RU"/>
        </w:rPr>
      </w:pPr>
    </w:p>
    <w:p w14:paraId="517CB447" w14:textId="18EECD9B" w:rsidR="00AC343E" w:rsidRDefault="00104BFA" w:rsidP="00FF1C2B">
      <w:pPr>
        <w:rPr>
          <w:lang w:val="ru-RU"/>
        </w:rPr>
      </w:pPr>
      <w:r>
        <w:rPr>
          <w:lang w:val="ru-RU"/>
        </w:rPr>
        <w:t>В выводе доступна конкатенация строк</w:t>
      </w:r>
      <w:r w:rsidR="00FF1C2B">
        <w:rPr>
          <w:lang w:val="ru-RU"/>
        </w:rPr>
        <w:t>.</w:t>
      </w:r>
    </w:p>
    <w:p w14:paraId="4A80FFF7" w14:textId="4024FE93" w:rsidR="00104BFA" w:rsidRPr="008136FF" w:rsidRDefault="00104BFA" w:rsidP="00104BFA">
      <w:pPr>
        <w:rPr>
          <w:sz w:val="28"/>
          <w:szCs w:val="28"/>
          <w:lang w:val="ru-RU"/>
        </w:rPr>
      </w:pPr>
      <w:r w:rsidRPr="008136FF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33489" wp14:editId="0EBEEE34">
                <wp:simplePos x="0" y="0"/>
                <wp:positionH relativeFrom="column">
                  <wp:posOffset>383794</wp:posOffset>
                </wp:positionH>
                <wp:positionV relativeFrom="paragraph">
                  <wp:posOffset>333375</wp:posOffset>
                </wp:positionV>
                <wp:extent cx="5273040" cy="883920"/>
                <wp:effectExtent l="0" t="0" r="1016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88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CB3149" w14:textId="3B58CAC8" w:rsidR="00104BFA" w:rsidRDefault="00E447E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переменная = 1001</w:t>
                            </w:r>
                          </w:p>
                          <w:p w14:paraId="58682C41" w14:textId="6BA42B22" w:rsidR="00E447E3" w:rsidRPr="002242DD" w:rsidRDefault="00E447E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r w:rsidRPr="00AC343E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lang w:val="ru-RU"/>
                              </w:rPr>
                              <w:t xml:space="preserve">Значение переменной = </w:t>
                            </w:r>
                            <w:r w:rsidRPr="00AC343E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lang w:val="ru-RU"/>
                              </w:rPr>
                              <w:t xml:space="preserve"> + переменная</w:t>
                            </w:r>
                            <w:r w:rsidR="002242DD">
                              <w:rPr>
                                <w:lang w:val="ru-RU"/>
                              </w:rPr>
                              <w:t xml:space="preserve"> + </w:t>
                            </w:r>
                            <w:r w:rsidR="002242DD" w:rsidRPr="005A0638">
                              <w:rPr>
                                <w:lang w:val="ru-RU"/>
                              </w:rPr>
                              <w:t>"\н"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33489" id="Text Box 1" o:spid="_x0000_s1027" type="#_x0000_t202" style="position:absolute;left:0;text-align:left;margin-left:30.2pt;margin-top:26.25pt;width:415.2pt;height:6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" fillcolor="white [3201]" strokeweight=".5pt">
                <v:textbox>
                  <w:txbxContent>
                    <w:p w14:paraId="71CB3149" w14:textId="3B58CAC8" w:rsidR="00104BFA" w:rsidRDefault="00E447E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переменная = 1001</w:t>
                      </w:r>
                    </w:p>
                    <w:p w14:paraId="58682C41" w14:textId="6BA42B22" w:rsidR="00E447E3" w:rsidRPr="002242DD" w:rsidRDefault="00E447E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Вывод </w:t>
                      </w:r>
                      <w:r w:rsidRPr="00AC343E">
                        <w:rPr>
                          <w:lang w:val="ru-RU"/>
                        </w:rPr>
                        <w:t>"</w:t>
                      </w:r>
                      <w:r>
                        <w:rPr>
                          <w:lang w:val="ru-RU"/>
                        </w:rPr>
                        <w:t xml:space="preserve">Значение переменной = </w:t>
                      </w:r>
                      <w:r w:rsidRPr="00AC343E">
                        <w:rPr>
                          <w:lang w:val="ru-RU"/>
                        </w:rPr>
                        <w:t>"</w:t>
                      </w:r>
                      <w:r>
                        <w:rPr>
                          <w:lang w:val="ru-RU"/>
                        </w:rPr>
                        <w:t xml:space="preserve"> + переменная</w:t>
                      </w:r>
                      <w:r w:rsidR="002242DD">
                        <w:rPr>
                          <w:lang w:val="ru-RU"/>
                        </w:rPr>
                        <w:t xml:space="preserve"> + </w:t>
                      </w:r>
                      <w:r w:rsidR="002242DD" w:rsidRPr="005A0638">
                        <w:rPr>
                          <w:lang w:val="ru-RU"/>
                        </w:rPr>
                        <w:t>"\н"</w:t>
                      </w:r>
                    </w:p>
                  </w:txbxContent>
                </v:textbox>
              </v:shape>
            </w:pict>
          </mc:Fallback>
        </mc:AlternateContent>
      </w:r>
      <w:r w:rsidRPr="008136FF">
        <w:rPr>
          <w:sz w:val="28"/>
          <w:szCs w:val="28"/>
          <w:lang w:val="ru-RU"/>
        </w:rPr>
        <w:t>Пример:</w:t>
      </w:r>
    </w:p>
    <w:p w14:paraId="6647316E" w14:textId="5440359B" w:rsidR="00CB21B8" w:rsidRDefault="00CB21B8" w:rsidP="00104BFA">
      <w:pPr>
        <w:rPr>
          <w:lang w:val="ru-RU"/>
        </w:rPr>
      </w:pPr>
    </w:p>
    <w:p w14:paraId="3E5563AF" w14:textId="6CDE0B63" w:rsidR="00CB21B8" w:rsidRDefault="00CB21B8" w:rsidP="00104BFA">
      <w:pPr>
        <w:rPr>
          <w:lang w:val="ru-RU"/>
        </w:rPr>
      </w:pPr>
    </w:p>
    <w:p w14:paraId="6B81E202" w14:textId="515B5EA4" w:rsidR="00180AF4" w:rsidRPr="002242DD" w:rsidRDefault="00180AF4" w:rsidP="002242DD">
      <w:pPr>
        <w:ind w:firstLine="0"/>
        <w:rPr>
          <w:lang w:val="ru-RU"/>
        </w:rPr>
      </w:pPr>
    </w:p>
    <w:p w14:paraId="04946192" w14:textId="77777777" w:rsidR="00180AF4" w:rsidRDefault="00180AF4" w:rsidP="00E87415">
      <w:pPr>
        <w:pStyle w:val="Heading2"/>
        <w:jc w:val="center"/>
        <w:rPr>
          <w:b/>
          <w:bCs/>
          <w:sz w:val="36"/>
          <w:szCs w:val="36"/>
          <w:lang w:val="ru-RU"/>
        </w:rPr>
      </w:pPr>
    </w:p>
    <w:p w14:paraId="1CAE5C27" w14:textId="77777777" w:rsidR="00180AF4" w:rsidRDefault="00180AF4" w:rsidP="00E87415">
      <w:pPr>
        <w:pStyle w:val="Heading2"/>
        <w:jc w:val="center"/>
        <w:rPr>
          <w:b/>
          <w:bCs/>
          <w:sz w:val="36"/>
          <w:szCs w:val="36"/>
          <w:lang w:val="ru-RU"/>
        </w:rPr>
      </w:pPr>
    </w:p>
    <w:p w14:paraId="3BD6A76F" w14:textId="4B6FD795" w:rsidR="00E447E3" w:rsidRDefault="00E447E3" w:rsidP="00E87415">
      <w:pPr>
        <w:pStyle w:val="Heading2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Ветвления</w:t>
      </w:r>
    </w:p>
    <w:p w14:paraId="3026B62A" w14:textId="7E82D60A" w:rsidR="00E447E3" w:rsidRPr="00322B79" w:rsidRDefault="008136FF" w:rsidP="00322B79">
      <w:pPr>
        <w:rPr>
          <w:sz w:val="28"/>
          <w:szCs w:val="28"/>
          <w:lang w:val="ru-RU"/>
        </w:rPr>
      </w:pPr>
      <w:r w:rsidRPr="00322B79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48755E" wp14:editId="6570A7F7">
                <wp:simplePos x="0" y="0"/>
                <wp:positionH relativeFrom="column">
                  <wp:posOffset>383540</wp:posOffset>
                </wp:positionH>
                <wp:positionV relativeFrom="paragraph">
                  <wp:posOffset>326517</wp:posOffset>
                </wp:positionV>
                <wp:extent cx="5273040" cy="1725168"/>
                <wp:effectExtent l="0" t="0" r="1016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17251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87D4E" w14:textId="41E13EEB" w:rsidR="00E447E3" w:rsidRPr="008D035F" w:rsidRDefault="00F03E6B" w:rsidP="00E447E3">
                            <w:pPr>
                              <w:rPr>
                                <w:lang w:val="ru-RU"/>
                              </w:rPr>
                            </w:pPr>
                            <w:r w:rsidRPr="00F03E6B">
                              <w:rPr>
                                <w:lang w:val="ru-RU"/>
                              </w:rPr>
                              <w:t xml:space="preserve">Если </w:t>
                            </w:r>
                            <w:r w:rsidRPr="008D035F">
                              <w:rPr>
                                <w:lang w:val="ru-RU"/>
                              </w:rPr>
                              <w:t>[</w:t>
                            </w:r>
                            <w:r w:rsidRPr="00F03E6B">
                              <w:rPr>
                                <w:lang w:val="ru-RU"/>
                              </w:rPr>
                              <w:t>условие</w:t>
                            </w:r>
                            <w:r w:rsidRPr="008D035F">
                              <w:rPr>
                                <w:lang w:val="ru-RU"/>
                              </w:rPr>
                              <w:t>] {</w:t>
                            </w:r>
                          </w:p>
                          <w:p w14:paraId="79378AB2" w14:textId="7DC1AB55" w:rsidR="00F03E6B" w:rsidRPr="008D035F" w:rsidRDefault="00F03E6B" w:rsidP="00E447E3">
                            <w:pPr>
                              <w:rPr>
                                <w:lang w:val="ru-RU"/>
                              </w:rPr>
                            </w:pPr>
                            <w:r w:rsidRPr="008D035F">
                              <w:rPr>
                                <w:lang w:val="ru-RU"/>
                              </w:rPr>
                              <w:tab/>
                            </w:r>
                            <w:r w:rsidR="003D0982" w:rsidRPr="008D035F">
                              <w:rPr>
                                <w:lang w:val="ru-RU"/>
                              </w:rPr>
                              <w:t>[</w:t>
                            </w:r>
                            <w:r w:rsidR="003D0982">
                              <w:rPr>
                                <w:lang w:val="ru-RU"/>
                              </w:rPr>
                              <w:t>код</w:t>
                            </w:r>
                            <w:r w:rsidR="003D0982" w:rsidRPr="008D035F">
                              <w:rPr>
                                <w:lang w:val="ru-RU"/>
                              </w:rPr>
                              <w:t>]</w:t>
                            </w:r>
                          </w:p>
                          <w:p w14:paraId="4395A9A8" w14:textId="4FD1594B" w:rsidR="00F03E6B" w:rsidRPr="008D035F" w:rsidRDefault="00F03E6B" w:rsidP="00E447E3">
                            <w:pPr>
                              <w:rPr>
                                <w:lang w:val="ru-RU"/>
                              </w:rPr>
                            </w:pPr>
                            <w:r w:rsidRPr="008D035F">
                              <w:rPr>
                                <w:lang w:val="ru-RU"/>
                              </w:rPr>
                              <w:t>}</w:t>
                            </w:r>
                            <w:r>
                              <w:rPr>
                                <w:lang w:val="ru-RU"/>
                              </w:rPr>
                              <w:t xml:space="preserve"> Иначе </w:t>
                            </w:r>
                            <w:r w:rsidRPr="008D035F">
                              <w:rPr>
                                <w:lang w:val="ru-RU"/>
                              </w:rPr>
                              <w:t>{</w:t>
                            </w:r>
                          </w:p>
                          <w:p w14:paraId="2D5B6F15" w14:textId="123510AF" w:rsidR="00F03E6B" w:rsidRPr="008D035F" w:rsidRDefault="00F03E6B" w:rsidP="00E447E3">
                            <w:pPr>
                              <w:rPr>
                                <w:lang w:val="ru-RU"/>
                              </w:rPr>
                            </w:pPr>
                            <w:r w:rsidRPr="008D035F">
                              <w:rPr>
                                <w:lang w:val="ru-RU"/>
                              </w:rPr>
                              <w:tab/>
                            </w:r>
                            <w:r w:rsidR="003D0982" w:rsidRPr="008D035F">
                              <w:rPr>
                                <w:lang w:val="ru-RU"/>
                              </w:rPr>
                              <w:t>[</w:t>
                            </w:r>
                            <w:r w:rsidR="003D0982">
                              <w:rPr>
                                <w:lang w:val="ru-RU"/>
                              </w:rPr>
                              <w:t>код</w:t>
                            </w:r>
                            <w:r w:rsidR="003D0982" w:rsidRPr="008D035F">
                              <w:rPr>
                                <w:lang w:val="ru-RU"/>
                              </w:rPr>
                              <w:t>]</w:t>
                            </w:r>
                          </w:p>
                          <w:p w14:paraId="45D16A1B" w14:textId="0A8B6C6A" w:rsidR="00F03E6B" w:rsidRPr="00F03E6B" w:rsidRDefault="00F03E6B" w:rsidP="00E447E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8755E" id="Text Box 8" o:spid="_x0000_s1030" type="#_x0000_t202" style="position:absolute;left:0;text-align:left;margin-left:30.2pt;margin-top:25.7pt;width:415.2pt;height:135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" fillcolor="white [3201]" strokeweight=".5pt">
                <v:textbox>
                  <w:txbxContent>
                    <w:p w14:paraId="66287D4E" w14:textId="41E13EEB" w:rsidR="00E447E3" w:rsidRPr="008D035F" w:rsidRDefault="00F03E6B" w:rsidP="00E447E3">
                      <w:pPr>
                        <w:rPr>
                          <w:lang w:val="ru-RU"/>
                        </w:rPr>
                      </w:pPr>
                      <w:r w:rsidRPr="00F03E6B">
                        <w:rPr>
                          <w:lang w:val="ru-RU"/>
                        </w:rPr>
                        <w:t xml:space="preserve">Если </w:t>
                      </w:r>
                      <w:r w:rsidRPr="008D035F">
                        <w:rPr>
                          <w:lang w:val="ru-RU"/>
                        </w:rPr>
                        <w:t>[</w:t>
                      </w:r>
                      <w:r w:rsidRPr="00F03E6B">
                        <w:rPr>
                          <w:lang w:val="ru-RU"/>
                        </w:rPr>
                        <w:t>условие</w:t>
                      </w:r>
                      <w:r w:rsidRPr="008D035F">
                        <w:rPr>
                          <w:lang w:val="ru-RU"/>
                        </w:rPr>
                        <w:t>] {</w:t>
                      </w:r>
                    </w:p>
                    <w:p w14:paraId="79378AB2" w14:textId="7DC1AB55" w:rsidR="00F03E6B" w:rsidRPr="008D035F" w:rsidRDefault="00F03E6B" w:rsidP="00E447E3">
                      <w:pPr>
                        <w:rPr>
                          <w:lang w:val="ru-RU"/>
                        </w:rPr>
                      </w:pPr>
                      <w:r w:rsidRPr="008D035F">
                        <w:rPr>
                          <w:lang w:val="ru-RU"/>
                        </w:rPr>
                        <w:tab/>
                      </w:r>
                      <w:r w:rsidR="003D0982" w:rsidRPr="008D035F">
                        <w:rPr>
                          <w:lang w:val="ru-RU"/>
                        </w:rPr>
                        <w:t>[</w:t>
                      </w:r>
                      <w:r w:rsidR="003D0982">
                        <w:rPr>
                          <w:lang w:val="ru-RU"/>
                        </w:rPr>
                        <w:t>код</w:t>
                      </w:r>
                      <w:r w:rsidR="003D0982" w:rsidRPr="008D035F">
                        <w:rPr>
                          <w:lang w:val="ru-RU"/>
                        </w:rPr>
                        <w:t>]</w:t>
                      </w:r>
                    </w:p>
                    <w:p w14:paraId="4395A9A8" w14:textId="4FD1594B" w:rsidR="00F03E6B" w:rsidRPr="008D035F" w:rsidRDefault="00F03E6B" w:rsidP="00E447E3">
                      <w:pPr>
                        <w:rPr>
                          <w:lang w:val="ru-RU"/>
                        </w:rPr>
                      </w:pPr>
                      <w:r w:rsidRPr="008D035F">
                        <w:rPr>
                          <w:lang w:val="ru-RU"/>
                        </w:rPr>
                        <w:t>}</w:t>
                      </w:r>
                      <w:r>
                        <w:rPr>
                          <w:lang w:val="ru-RU"/>
                        </w:rPr>
                        <w:t xml:space="preserve"> Иначе </w:t>
                      </w:r>
                      <w:r w:rsidRPr="008D035F">
                        <w:rPr>
                          <w:lang w:val="ru-RU"/>
                        </w:rPr>
                        <w:t>{</w:t>
                      </w:r>
                    </w:p>
                    <w:p w14:paraId="2D5B6F15" w14:textId="123510AF" w:rsidR="00F03E6B" w:rsidRPr="008D035F" w:rsidRDefault="00F03E6B" w:rsidP="00E447E3">
                      <w:pPr>
                        <w:rPr>
                          <w:lang w:val="ru-RU"/>
                        </w:rPr>
                      </w:pPr>
                      <w:r w:rsidRPr="008D035F">
                        <w:rPr>
                          <w:lang w:val="ru-RU"/>
                        </w:rPr>
                        <w:tab/>
                      </w:r>
                      <w:r w:rsidR="003D0982" w:rsidRPr="008D035F">
                        <w:rPr>
                          <w:lang w:val="ru-RU"/>
                        </w:rPr>
                        <w:t>[</w:t>
                      </w:r>
                      <w:r w:rsidR="003D0982">
                        <w:rPr>
                          <w:lang w:val="ru-RU"/>
                        </w:rPr>
                        <w:t>код</w:t>
                      </w:r>
                      <w:r w:rsidR="003D0982" w:rsidRPr="008D035F">
                        <w:rPr>
                          <w:lang w:val="ru-RU"/>
                        </w:rPr>
                        <w:t>]</w:t>
                      </w:r>
                    </w:p>
                    <w:p w14:paraId="45D16A1B" w14:textId="0A8B6C6A" w:rsidR="00F03E6B" w:rsidRPr="00F03E6B" w:rsidRDefault="00F03E6B" w:rsidP="00E447E3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447E3" w:rsidRPr="00322B79">
        <w:rPr>
          <w:sz w:val="28"/>
          <w:szCs w:val="28"/>
          <w:lang w:val="ru-RU"/>
        </w:rPr>
        <w:t>Синтаксис</w:t>
      </w:r>
      <w:r w:rsidR="00C12D21" w:rsidRPr="00322B79">
        <w:rPr>
          <w:sz w:val="28"/>
          <w:szCs w:val="28"/>
          <w:lang w:val="ru-RU"/>
        </w:rPr>
        <w:t>.</w:t>
      </w:r>
    </w:p>
    <w:p w14:paraId="0B2AF530" w14:textId="023D2360" w:rsidR="00D622A2" w:rsidRPr="008136FF" w:rsidRDefault="00D622A2" w:rsidP="00D622A2">
      <w:pPr>
        <w:rPr>
          <w:sz w:val="28"/>
          <w:szCs w:val="28"/>
          <w:lang w:val="ru-RU"/>
        </w:rPr>
      </w:pPr>
    </w:p>
    <w:p w14:paraId="2490B496" w14:textId="5E6CAE4A" w:rsidR="00BA4971" w:rsidRPr="008136FF" w:rsidRDefault="00BA4971" w:rsidP="00E447E3">
      <w:pPr>
        <w:ind w:left="720"/>
        <w:rPr>
          <w:sz w:val="28"/>
          <w:szCs w:val="28"/>
          <w:lang w:val="ru-RU"/>
        </w:rPr>
      </w:pPr>
    </w:p>
    <w:p w14:paraId="0A6737E2" w14:textId="34D79B44" w:rsidR="00BA4971" w:rsidRDefault="00BA4971" w:rsidP="00E447E3">
      <w:pPr>
        <w:ind w:left="720"/>
        <w:rPr>
          <w:sz w:val="32"/>
          <w:szCs w:val="32"/>
          <w:lang w:val="ru-RU"/>
        </w:rPr>
      </w:pPr>
    </w:p>
    <w:p w14:paraId="4E6C4217" w14:textId="2A3043A6" w:rsidR="00BA4971" w:rsidRDefault="00BA4971" w:rsidP="00E447E3">
      <w:pPr>
        <w:ind w:left="720"/>
        <w:rPr>
          <w:sz w:val="32"/>
          <w:szCs w:val="32"/>
          <w:lang w:val="ru-RU"/>
        </w:rPr>
      </w:pPr>
    </w:p>
    <w:p w14:paraId="2E214ED9" w14:textId="184A65B2" w:rsidR="005A0638" w:rsidRDefault="005A0638" w:rsidP="00FF1C2B">
      <w:pPr>
        <w:ind w:left="720"/>
        <w:rPr>
          <w:sz w:val="32"/>
          <w:szCs w:val="32"/>
          <w:lang w:val="ru-RU"/>
        </w:rPr>
      </w:pPr>
    </w:p>
    <w:p w14:paraId="792C15C8" w14:textId="2B4C9BBC" w:rsidR="00180AF4" w:rsidRDefault="00180AF4" w:rsidP="00FF1C2B">
      <w:pPr>
        <w:ind w:left="720"/>
        <w:rPr>
          <w:sz w:val="32"/>
          <w:szCs w:val="32"/>
          <w:lang w:val="ru-RU"/>
        </w:rPr>
      </w:pPr>
    </w:p>
    <w:p w14:paraId="03644ACB" w14:textId="0561CF82" w:rsidR="00180AF4" w:rsidRDefault="00180AF4" w:rsidP="00180AF4">
      <w:pPr>
        <w:rPr>
          <w:sz w:val="28"/>
          <w:szCs w:val="28"/>
          <w:lang w:val="ru-RU"/>
        </w:rPr>
      </w:pPr>
      <w:r w:rsidRPr="008136FF">
        <w:rPr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EE2AF7" wp14:editId="58F335BF">
                <wp:simplePos x="0" y="0"/>
                <wp:positionH relativeFrom="column">
                  <wp:posOffset>384048</wp:posOffset>
                </wp:positionH>
                <wp:positionV relativeFrom="paragraph">
                  <wp:posOffset>372491</wp:posOffset>
                </wp:positionV>
                <wp:extent cx="5273040" cy="2901696"/>
                <wp:effectExtent l="0" t="0" r="10160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2901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DEB39" w14:textId="77777777" w:rsidR="00180AF4" w:rsidRDefault="00180AF4" w:rsidP="00180AF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Флаг = 12</w:t>
                            </w:r>
                          </w:p>
                          <w:p w14:paraId="5BF5D514" w14:textId="77777777" w:rsidR="00180AF4" w:rsidRPr="008D035F" w:rsidRDefault="00180AF4" w:rsidP="00180AF4">
                            <w:pPr>
                              <w:rPr>
                                <w:lang w:val="ru-RU"/>
                              </w:rPr>
                            </w:pPr>
                            <w:r w:rsidRPr="00F03E6B">
                              <w:rPr>
                                <w:lang w:val="ru-RU"/>
                              </w:rPr>
                              <w:t xml:space="preserve">Если 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 xml:space="preserve">Флаг </w:t>
                            </w:r>
                            <w:r w:rsidRPr="005A0638">
                              <w:rPr>
                                <w:lang w:val="ru-RU"/>
                              </w:rPr>
                              <w:t>&gt;</w:t>
                            </w:r>
                            <w:proofErr w:type="gramEnd"/>
                            <w:r w:rsidRPr="005A0638"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8D035F">
                              <w:rPr>
                                <w:lang w:val="ru-RU"/>
                              </w:rPr>
                              <w:t xml:space="preserve"> {</w:t>
                            </w:r>
                          </w:p>
                          <w:p w14:paraId="00FC4546" w14:textId="77777777" w:rsidR="00180AF4" w:rsidRDefault="00180AF4" w:rsidP="00180AF4">
                            <w:pPr>
                              <w:rPr>
                                <w:lang w:val="ru-RU"/>
                              </w:rPr>
                            </w:pPr>
                            <w:r w:rsidRPr="008D035F">
                              <w:rPr>
                                <w:lang w:val="ru-RU"/>
                              </w:rPr>
                              <w:tab/>
                            </w:r>
                            <w:r>
                              <w:rPr>
                                <w:lang w:val="ru-RU"/>
                              </w:rPr>
                              <w:t>Флаг = Флаг + 1</w:t>
                            </w:r>
                          </w:p>
                          <w:p w14:paraId="68FA3C35" w14:textId="77777777" w:rsidR="00180AF4" w:rsidRPr="00BC1D36" w:rsidRDefault="00180AF4" w:rsidP="00180AF4">
                            <w:pPr>
                              <w:ind w:firstLine="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ab/>
                            </w:r>
                            <w:r>
                              <w:rPr>
                                <w:lang w:val="ru-RU"/>
                              </w:rPr>
                              <w:tab/>
                              <w:t>Вывод Флаг +</w:t>
                            </w:r>
                            <w:r w:rsidRPr="005A0638">
                              <w:rPr>
                                <w:lang w:val="ru-RU"/>
                              </w:rPr>
                              <w:t xml:space="preserve"> "\н"</w:t>
                            </w:r>
                          </w:p>
                          <w:p w14:paraId="62E4BCC8" w14:textId="77777777" w:rsidR="00180AF4" w:rsidRPr="008D035F" w:rsidRDefault="00180AF4" w:rsidP="00180AF4">
                            <w:pPr>
                              <w:rPr>
                                <w:lang w:val="ru-RU"/>
                              </w:rPr>
                            </w:pPr>
                            <w:r w:rsidRPr="008D035F">
                              <w:rPr>
                                <w:lang w:val="ru-RU"/>
                              </w:rPr>
                              <w:t>}</w:t>
                            </w:r>
                            <w:r>
                              <w:rPr>
                                <w:lang w:val="ru-RU"/>
                              </w:rPr>
                              <w:t xml:space="preserve"> Иначе </w:t>
                            </w:r>
                            <w:r w:rsidRPr="008D035F">
                              <w:rPr>
                                <w:lang w:val="ru-RU"/>
                              </w:rPr>
                              <w:t>{</w:t>
                            </w:r>
                          </w:p>
                          <w:p w14:paraId="7C2B2FCD" w14:textId="77777777" w:rsidR="00180AF4" w:rsidRDefault="00180AF4" w:rsidP="00180AF4">
                            <w:pPr>
                              <w:rPr>
                                <w:lang w:val="ru-RU"/>
                              </w:rPr>
                            </w:pPr>
                            <w:r w:rsidRPr="008D035F">
                              <w:rPr>
                                <w:lang w:val="ru-RU"/>
                              </w:rPr>
                              <w:tab/>
                            </w:r>
                            <w:r>
                              <w:rPr>
                                <w:lang w:val="ru-RU"/>
                              </w:rPr>
                              <w:t>Флаг = 0</w:t>
                            </w:r>
                          </w:p>
                          <w:p w14:paraId="1FD5C1F0" w14:textId="77777777" w:rsidR="00180AF4" w:rsidRPr="008D035F" w:rsidRDefault="00180AF4" w:rsidP="00180AF4">
                            <w:pPr>
                              <w:ind w:left="72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Вывод Флаг +</w:t>
                            </w:r>
                            <w:r w:rsidRPr="005A0638">
                              <w:rPr>
                                <w:lang w:val="ru-RU"/>
                              </w:rPr>
                              <w:t xml:space="preserve"> "\н"</w:t>
                            </w:r>
                          </w:p>
                          <w:p w14:paraId="667DCE68" w14:textId="77777777" w:rsidR="00180AF4" w:rsidRPr="00BC1D36" w:rsidRDefault="00180AF4" w:rsidP="00180AF4">
                            <w:pPr>
                              <w:rPr>
                                <w:lang w:val="ru-RU"/>
                              </w:rPr>
                            </w:pPr>
                            <w:r w:rsidRPr="00BC1D36">
                              <w:rPr>
                                <w:lang w:val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E2AF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left:0;text-align:left;margin-left:30.25pt;margin-top:29.35pt;width:415.2pt;height:228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" fillcolor="white [3201]" strokeweight=".5pt">
                <v:textbox>
                  <w:txbxContent>
                    <w:p w14:paraId="47BDEB39" w14:textId="77777777" w:rsidR="00180AF4" w:rsidRDefault="00180AF4" w:rsidP="00180AF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Флаг = 12</w:t>
                      </w:r>
                    </w:p>
                    <w:p w14:paraId="5BF5D514" w14:textId="77777777" w:rsidR="00180AF4" w:rsidRPr="008D035F" w:rsidRDefault="00180AF4" w:rsidP="00180AF4">
                      <w:pPr>
                        <w:rPr>
                          <w:lang w:val="ru-RU"/>
                        </w:rPr>
                      </w:pPr>
                      <w:r w:rsidRPr="00F03E6B">
                        <w:rPr>
                          <w:lang w:val="ru-RU"/>
                        </w:rPr>
                        <w:t xml:space="preserve">Если </w:t>
                      </w:r>
                      <w:proofErr w:type="gramStart"/>
                      <w:r>
                        <w:rPr>
                          <w:lang w:val="ru-RU"/>
                        </w:rPr>
                        <w:t xml:space="preserve">Флаг </w:t>
                      </w:r>
                      <w:r w:rsidRPr="005A0638">
                        <w:rPr>
                          <w:lang w:val="ru-RU"/>
                        </w:rPr>
                        <w:t>&gt;</w:t>
                      </w:r>
                      <w:proofErr w:type="gramEnd"/>
                      <w:r w:rsidRPr="005A0638">
                        <w:rPr>
                          <w:lang w:val="ru-RU"/>
                        </w:rPr>
                        <w:t xml:space="preserve"> 0</w:t>
                      </w:r>
                      <w:r w:rsidRPr="008D035F">
                        <w:rPr>
                          <w:lang w:val="ru-RU"/>
                        </w:rPr>
                        <w:t xml:space="preserve"> {</w:t>
                      </w:r>
                    </w:p>
                    <w:p w14:paraId="00FC4546" w14:textId="77777777" w:rsidR="00180AF4" w:rsidRDefault="00180AF4" w:rsidP="00180AF4">
                      <w:pPr>
                        <w:rPr>
                          <w:lang w:val="ru-RU"/>
                        </w:rPr>
                      </w:pPr>
                      <w:r w:rsidRPr="008D035F">
                        <w:rPr>
                          <w:lang w:val="ru-RU"/>
                        </w:rPr>
                        <w:tab/>
                      </w:r>
                      <w:r>
                        <w:rPr>
                          <w:lang w:val="ru-RU"/>
                        </w:rPr>
                        <w:t>Флаг = Флаг + 1</w:t>
                      </w:r>
                    </w:p>
                    <w:p w14:paraId="68FA3C35" w14:textId="77777777" w:rsidR="00180AF4" w:rsidRPr="00BC1D36" w:rsidRDefault="00180AF4" w:rsidP="00180AF4">
                      <w:pPr>
                        <w:ind w:firstLine="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ab/>
                      </w:r>
                      <w:r>
                        <w:rPr>
                          <w:lang w:val="ru-RU"/>
                        </w:rPr>
                        <w:tab/>
                        <w:t>Вывод Флаг +</w:t>
                      </w:r>
                      <w:r w:rsidRPr="005A0638">
                        <w:rPr>
                          <w:lang w:val="ru-RU"/>
                        </w:rPr>
                        <w:t xml:space="preserve"> "\н"</w:t>
                      </w:r>
                    </w:p>
                    <w:p w14:paraId="62E4BCC8" w14:textId="77777777" w:rsidR="00180AF4" w:rsidRPr="008D035F" w:rsidRDefault="00180AF4" w:rsidP="00180AF4">
                      <w:pPr>
                        <w:rPr>
                          <w:lang w:val="ru-RU"/>
                        </w:rPr>
                      </w:pPr>
                      <w:r w:rsidRPr="008D035F">
                        <w:rPr>
                          <w:lang w:val="ru-RU"/>
                        </w:rPr>
                        <w:t>}</w:t>
                      </w:r>
                      <w:r>
                        <w:rPr>
                          <w:lang w:val="ru-RU"/>
                        </w:rPr>
                        <w:t xml:space="preserve"> Иначе </w:t>
                      </w:r>
                      <w:r w:rsidRPr="008D035F">
                        <w:rPr>
                          <w:lang w:val="ru-RU"/>
                        </w:rPr>
                        <w:t>{</w:t>
                      </w:r>
                    </w:p>
                    <w:p w14:paraId="7C2B2FCD" w14:textId="77777777" w:rsidR="00180AF4" w:rsidRDefault="00180AF4" w:rsidP="00180AF4">
                      <w:pPr>
                        <w:rPr>
                          <w:lang w:val="ru-RU"/>
                        </w:rPr>
                      </w:pPr>
                      <w:r w:rsidRPr="008D035F">
                        <w:rPr>
                          <w:lang w:val="ru-RU"/>
                        </w:rPr>
                        <w:tab/>
                      </w:r>
                      <w:r>
                        <w:rPr>
                          <w:lang w:val="ru-RU"/>
                        </w:rPr>
                        <w:t>Флаг = 0</w:t>
                      </w:r>
                    </w:p>
                    <w:p w14:paraId="1FD5C1F0" w14:textId="77777777" w:rsidR="00180AF4" w:rsidRPr="008D035F" w:rsidRDefault="00180AF4" w:rsidP="00180AF4">
                      <w:pPr>
                        <w:ind w:left="720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Вывод Флаг +</w:t>
                      </w:r>
                      <w:r w:rsidRPr="005A0638">
                        <w:rPr>
                          <w:lang w:val="ru-RU"/>
                        </w:rPr>
                        <w:t xml:space="preserve"> "\н"</w:t>
                      </w:r>
                    </w:p>
                    <w:p w14:paraId="667DCE68" w14:textId="77777777" w:rsidR="00180AF4" w:rsidRPr="00BC1D36" w:rsidRDefault="00180AF4" w:rsidP="00180AF4">
                      <w:pPr>
                        <w:rPr>
                          <w:lang w:val="ru-RU"/>
                        </w:rPr>
                      </w:pPr>
                      <w:r w:rsidRPr="00BC1D36">
                        <w:rPr>
                          <w:lang w:val="ru-RU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8136FF">
        <w:rPr>
          <w:sz w:val="28"/>
          <w:szCs w:val="28"/>
          <w:lang w:val="ru-RU"/>
        </w:rPr>
        <w:t>Пример.</w:t>
      </w:r>
    </w:p>
    <w:p w14:paraId="14627004" w14:textId="1F700F5D" w:rsidR="00180AF4" w:rsidRDefault="00180AF4" w:rsidP="00180AF4">
      <w:pPr>
        <w:rPr>
          <w:sz w:val="28"/>
          <w:szCs w:val="28"/>
          <w:lang w:val="ru-RU"/>
        </w:rPr>
      </w:pPr>
    </w:p>
    <w:p w14:paraId="290A2852" w14:textId="05B99AD9" w:rsidR="00180AF4" w:rsidRDefault="00180AF4" w:rsidP="00180AF4">
      <w:pPr>
        <w:rPr>
          <w:sz w:val="28"/>
          <w:szCs w:val="28"/>
          <w:lang w:val="ru-RU"/>
        </w:rPr>
      </w:pPr>
    </w:p>
    <w:p w14:paraId="7A552BB9" w14:textId="77777777" w:rsidR="00180AF4" w:rsidRPr="008136FF" w:rsidRDefault="00180AF4" w:rsidP="00180AF4">
      <w:pPr>
        <w:rPr>
          <w:sz w:val="28"/>
          <w:szCs w:val="28"/>
          <w:lang w:val="ru-RU"/>
        </w:rPr>
      </w:pPr>
    </w:p>
    <w:p w14:paraId="39960D83" w14:textId="77777777" w:rsidR="00180AF4" w:rsidRDefault="00180AF4" w:rsidP="00180AF4">
      <w:pPr>
        <w:ind w:left="720"/>
        <w:rPr>
          <w:sz w:val="32"/>
          <w:szCs w:val="32"/>
          <w:lang w:val="ru-RU"/>
        </w:rPr>
      </w:pPr>
    </w:p>
    <w:p w14:paraId="4C91242B" w14:textId="77777777" w:rsidR="00180AF4" w:rsidRDefault="00180AF4" w:rsidP="00180AF4">
      <w:pPr>
        <w:ind w:left="720"/>
        <w:rPr>
          <w:sz w:val="32"/>
          <w:szCs w:val="32"/>
          <w:lang w:val="ru-RU"/>
        </w:rPr>
      </w:pPr>
    </w:p>
    <w:p w14:paraId="77256DB2" w14:textId="77777777" w:rsidR="00180AF4" w:rsidRDefault="00180AF4" w:rsidP="00180AF4">
      <w:pPr>
        <w:ind w:left="720"/>
        <w:rPr>
          <w:sz w:val="32"/>
          <w:szCs w:val="32"/>
          <w:lang w:val="ru-RU"/>
        </w:rPr>
      </w:pPr>
    </w:p>
    <w:p w14:paraId="4BCB0CFC" w14:textId="77777777" w:rsidR="00180AF4" w:rsidRDefault="00180AF4" w:rsidP="00FF1C2B">
      <w:pPr>
        <w:ind w:left="720"/>
        <w:rPr>
          <w:sz w:val="32"/>
          <w:szCs w:val="32"/>
          <w:lang w:val="ru-RU"/>
        </w:rPr>
      </w:pPr>
    </w:p>
    <w:p w14:paraId="37415453" w14:textId="644413C4" w:rsidR="00D622A2" w:rsidRDefault="00D622A2" w:rsidP="00FF1C2B">
      <w:pPr>
        <w:ind w:left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Исполнение кода при </w:t>
      </w:r>
      <w:r w:rsidR="00FF1C2B">
        <w:rPr>
          <w:sz w:val="32"/>
          <w:szCs w:val="32"/>
          <w:lang w:val="ru-RU"/>
        </w:rPr>
        <w:t>верном и ложном условии.</w:t>
      </w:r>
    </w:p>
    <w:p w14:paraId="262598C5" w14:textId="37B555FE" w:rsidR="001972A5" w:rsidRDefault="001972A5" w:rsidP="00BC1D36">
      <w:pPr>
        <w:rPr>
          <w:lang w:val="ru-RU"/>
        </w:rPr>
      </w:pPr>
      <w:r>
        <w:rPr>
          <w:lang w:val="ru-RU"/>
        </w:rPr>
        <w:t>Когда</w:t>
      </w:r>
      <w:r w:rsidR="00D622A2">
        <w:rPr>
          <w:lang w:val="ru-RU"/>
        </w:rPr>
        <w:t xml:space="preserve"> блок </w:t>
      </w:r>
      <w:r w:rsidR="00D622A2" w:rsidRPr="00D622A2">
        <w:rPr>
          <w:lang w:val="ru-RU"/>
        </w:rPr>
        <w:t>[</w:t>
      </w:r>
      <w:r w:rsidR="00D622A2">
        <w:rPr>
          <w:lang w:val="ru-RU"/>
        </w:rPr>
        <w:t>код</w:t>
      </w:r>
      <w:r w:rsidR="00D622A2" w:rsidRPr="00D622A2">
        <w:rPr>
          <w:lang w:val="ru-RU"/>
        </w:rPr>
        <w:t>]</w:t>
      </w:r>
      <w:r w:rsidR="00D622A2">
        <w:rPr>
          <w:lang w:val="ru-RU"/>
        </w:rPr>
        <w:t xml:space="preserve"> содержит только одну строку</w:t>
      </w:r>
      <w:r w:rsidR="00FF1C2B">
        <w:rPr>
          <w:lang w:val="ru-RU"/>
        </w:rPr>
        <w:t xml:space="preserve">, то можно </w:t>
      </w:r>
      <w:r w:rsidR="00B86BA9">
        <w:rPr>
          <w:lang w:val="ru-RU"/>
        </w:rPr>
        <w:t>у</w:t>
      </w:r>
      <w:r w:rsidR="00FF1C2B">
        <w:rPr>
          <w:lang w:val="ru-RU"/>
        </w:rPr>
        <w:t xml:space="preserve">пустить </w:t>
      </w:r>
      <w:r>
        <w:rPr>
          <w:lang w:val="ru-RU"/>
        </w:rPr>
        <w:t>фигурные скобки</w:t>
      </w:r>
      <w:r w:rsidR="005A0638" w:rsidRPr="005A0638">
        <w:rPr>
          <w:lang w:val="ru-RU"/>
        </w:rPr>
        <w:t xml:space="preserve"> </w:t>
      </w:r>
      <w:r>
        <w:rPr>
          <w:lang w:val="ru-RU"/>
        </w:rPr>
        <w:t>«</w:t>
      </w:r>
      <w:r w:rsidRPr="001972A5">
        <w:rPr>
          <w:lang w:val="ru-RU"/>
        </w:rPr>
        <w:t>{}</w:t>
      </w:r>
      <w:r>
        <w:rPr>
          <w:lang w:val="ru-RU"/>
        </w:rPr>
        <w:t>».</w:t>
      </w:r>
    </w:p>
    <w:p w14:paraId="3AEFBB4E" w14:textId="77777777" w:rsidR="00CB21B8" w:rsidRDefault="00CB21B8" w:rsidP="009C7092">
      <w:pPr>
        <w:pStyle w:val="Heading2"/>
        <w:jc w:val="center"/>
        <w:rPr>
          <w:b/>
          <w:bCs/>
          <w:sz w:val="36"/>
          <w:szCs w:val="36"/>
          <w:lang w:val="ru-RU"/>
        </w:rPr>
      </w:pPr>
    </w:p>
    <w:p w14:paraId="05CDE825" w14:textId="19F1750E" w:rsidR="009C7092" w:rsidRDefault="009C7092" w:rsidP="009C7092">
      <w:pPr>
        <w:pStyle w:val="Heading2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Строковый тип</w:t>
      </w:r>
    </w:p>
    <w:p w14:paraId="474F91C8" w14:textId="77777777" w:rsidR="009C7092" w:rsidRPr="0022101C" w:rsidRDefault="009C7092" w:rsidP="009C7092">
      <w:pPr>
        <w:ind w:left="720"/>
        <w:rPr>
          <w:b/>
          <w:bCs/>
          <w:sz w:val="28"/>
          <w:szCs w:val="28"/>
          <w:lang w:val="ru-RU"/>
        </w:rPr>
      </w:pPr>
      <w:r w:rsidRPr="0022101C">
        <w:rPr>
          <w:b/>
          <w:bCs/>
          <w:sz w:val="28"/>
          <w:szCs w:val="28"/>
          <w:lang w:val="ru-RU"/>
        </w:rPr>
        <w:t>Достать элемент по индексу.</w:t>
      </w:r>
    </w:p>
    <w:p w14:paraId="5298844A" w14:textId="77777777" w:rsidR="009C7092" w:rsidRDefault="009C7092" w:rsidP="009C7092">
      <w:pPr>
        <w:rPr>
          <w:lang w:val="ru-RU"/>
        </w:rPr>
      </w:pPr>
      <w:r>
        <w:rPr>
          <w:lang w:val="ru-RU"/>
        </w:rPr>
        <w:t>Чтобы достать элемент строки по индексу нужно использовать оператор «[]». После строки или переменной в квадратных скобках указывается индекс символа, который нужно получить, отчет индексов в строке начинаются с 0.</w:t>
      </w:r>
    </w:p>
    <w:p w14:paraId="4017F488" w14:textId="48B339E6" w:rsidR="009C7092" w:rsidRDefault="009C7092" w:rsidP="008136FF">
      <w:pPr>
        <w:rPr>
          <w:sz w:val="28"/>
          <w:szCs w:val="28"/>
          <w:lang w:val="ru-RU"/>
        </w:rPr>
      </w:pPr>
      <w:r w:rsidRPr="00073C30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7C78CA" wp14:editId="5A32DE8F">
                <wp:simplePos x="0" y="0"/>
                <wp:positionH relativeFrom="column">
                  <wp:posOffset>384048</wp:posOffset>
                </wp:positionH>
                <wp:positionV relativeFrom="paragraph">
                  <wp:posOffset>332740</wp:posOffset>
                </wp:positionV>
                <wp:extent cx="5273040" cy="1639824"/>
                <wp:effectExtent l="0" t="0" r="1016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16398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B1C5C6" w14:textId="77777777" w:rsidR="009C7092" w:rsidRDefault="009C7092" w:rsidP="009C709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переменная = 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lang w:val="ru-RU"/>
                              </w:rPr>
                              <w:t>строка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</w:p>
                          <w:p w14:paraId="58FD2980" w14:textId="77777777" w:rsidR="009C7092" w:rsidRDefault="009C7092" w:rsidP="009C709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переменная[</w:t>
                            </w:r>
                            <w:proofErr w:type="gramEnd"/>
                            <w:r>
                              <w:rPr>
                                <w:lang w:val="ru-RU"/>
                              </w:rPr>
                              <w:t xml:space="preserve">5] + </w:t>
                            </w:r>
                            <w:r w:rsidRPr="005A0638">
                              <w:rPr>
                                <w:lang w:val="ru-RU"/>
                              </w:rPr>
                              <w:t>"\н"</w:t>
                            </w:r>
                          </w:p>
                          <w:p w14:paraId="032DF4E9" w14:textId="77777777" w:rsidR="009C7092" w:rsidRDefault="009C7092" w:rsidP="009C7092">
                            <w:pPr>
                              <w:rPr>
                                <w:lang w:val="ru-RU"/>
                              </w:rPr>
                            </w:pPr>
                            <w:r>
                              <w:t xml:space="preserve">// </w:t>
                            </w:r>
                            <w:r>
                              <w:rPr>
                                <w:lang w:val="ru-RU"/>
                              </w:rPr>
                              <w:t>или</w:t>
                            </w:r>
                          </w:p>
                          <w:p w14:paraId="15194738" w14:textId="77777777" w:rsidR="009C7092" w:rsidRPr="009C7092" w:rsidRDefault="009C7092" w:rsidP="009C7092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lang w:val="ru-RU"/>
                              </w:rPr>
                              <w:t>строка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t>[5]</w:t>
                            </w:r>
                            <w:r>
                              <w:rPr>
                                <w:lang w:val="ru-RU"/>
                              </w:rPr>
                              <w:t xml:space="preserve"> + </w:t>
                            </w:r>
                            <w:r w:rsidRPr="005A0638">
                              <w:rPr>
                                <w:lang w:val="ru-RU"/>
                              </w:rPr>
                              <w:t>"\н"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C78CA" id="Text Box 2" o:spid="_x0000_s1032" type="#_x0000_t202" style="position:absolute;left:0;text-align:left;margin-left:30.25pt;margin-top:26.2pt;width:415.2pt;height:129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" fillcolor="white [3201]" strokeweight=".5pt">
                <v:textbox>
                  <w:txbxContent>
                    <w:p w14:paraId="62B1C5C6" w14:textId="77777777" w:rsidR="009C7092" w:rsidRDefault="009C7092" w:rsidP="009C709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переменная = 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  <w:r>
                        <w:rPr>
                          <w:lang w:val="ru-RU"/>
                        </w:rPr>
                        <w:t>строка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</w:p>
                    <w:p w14:paraId="58FD2980" w14:textId="77777777" w:rsidR="009C7092" w:rsidRDefault="009C7092" w:rsidP="009C709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Вывод </w:t>
                      </w:r>
                      <w:proofErr w:type="gramStart"/>
                      <w:r>
                        <w:rPr>
                          <w:lang w:val="ru-RU"/>
                        </w:rPr>
                        <w:t>переменная[</w:t>
                      </w:r>
                      <w:proofErr w:type="gramEnd"/>
                      <w:r>
                        <w:rPr>
                          <w:lang w:val="ru-RU"/>
                        </w:rPr>
                        <w:t xml:space="preserve">5] + </w:t>
                      </w:r>
                      <w:r w:rsidRPr="005A0638">
                        <w:rPr>
                          <w:lang w:val="ru-RU"/>
                        </w:rPr>
                        <w:t>"\н"</w:t>
                      </w:r>
                    </w:p>
                    <w:p w14:paraId="032DF4E9" w14:textId="77777777" w:rsidR="009C7092" w:rsidRDefault="009C7092" w:rsidP="009C7092">
                      <w:pPr>
                        <w:rPr>
                          <w:lang w:val="ru-RU"/>
                        </w:rPr>
                      </w:pPr>
                      <w:r>
                        <w:t xml:space="preserve">// </w:t>
                      </w:r>
                      <w:r>
                        <w:rPr>
                          <w:lang w:val="ru-RU"/>
                        </w:rPr>
                        <w:t>или</w:t>
                      </w:r>
                    </w:p>
                    <w:p w14:paraId="15194738" w14:textId="77777777" w:rsidR="009C7092" w:rsidRPr="009C7092" w:rsidRDefault="009C7092" w:rsidP="009C7092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Вывод 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  <w:r>
                        <w:rPr>
                          <w:lang w:val="ru-RU"/>
                        </w:rPr>
                        <w:t>строка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  <w:r>
                        <w:t>[5]</w:t>
                      </w:r>
                      <w:r>
                        <w:rPr>
                          <w:lang w:val="ru-RU"/>
                        </w:rPr>
                        <w:t xml:space="preserve"> + </w:t>
                      </w:r>
                      <w:r w:rsidRPr="005A0638">
                        <w:rPr>
                          <w:lang w:val="ru-RU"/>
                        </w:rPr>
                        <w:t>"\н"</w:t>
                      </w:r>
                    </w:p>
                  </w:txbxContent>
                </v:textbox>
              </v:shape>
            </w:pict>
          </mc:Fallback>
        </mc:AlternateContent>
      </w:r>
      <w:r w:rsidRPr="00073C30">
        <w:rPr>
          <w:sz w:val="28"/>
          <w:szCs w:val="28"/>
          <w:lang w:val="ru-RU"/>
        </w:rPr>
        <w:t>Пример получения символа "а" из строки</w:t>
      </w:r>
      <w:r w:rsidR="00073C30">
        <w:rPr>
          <w:sz w:val="28"/>
          <w:szCs w:val="28"/>
          <w:lang w:val="ru-RU"/>
        </w:rPr>
        <w:t>:</w:t>
      </w:r>
    </w:p>
    <w:p w14:paraId="297710C7" w14:textId="77777777" w:rsidR="00180AF4" w:rsidRDefault="00180AF4" w:rsidP="008136FF">
      <w:pPr>
        <w:rPr>
          <w:lang w:val="ru-RU"/>
        </w:rPr>
      </w:pPr>
    </w:p>
    <w:p w14:paraId="720CE397" w14:textId="77777777" w:rsidR="009C7092" w:rsidRPr="002242DD" w:rsidRDefault="009C7092" w:rsidP="009C7092">
      <w:pPr>
        <w:ind w:firstLine="0"/>
        <w:rPr>
          <w:lang w:val="ru-RU"/>
        </w:rPr>
      </w:pPr>
      <w:r>
        <w:rPr>
          <w:lang w:val="ru-RU"/>
        </w:rPr>
        <w:tab/>
      </w:r>
    </w:p>
    <w:p w14:paraId="321B9068" w14:textId="77777777" w:rsidR="00180AF4" w:rsidRDefault="00180AF4" w:rsidP="001B6244">
      <w:pPr>
        <w:ind w:left="720"/>
        <w:rPr>
          <w:b/>
          <w:bCs/>
          <w:sz w:val="28"/>
          <w:szCs w:val="28"/>
          <w:lang w:val="ru-RU"/>
        </w:rPr>
      </w:pPr>
    </w:p>
    <w:p w14:paraId="0AE33163" w14:textId="7FF6D8D3" w:rsidR="001B6244" w:rsidRPr="0022101C" w:rsidRDefault="009A3000" w:rsidP="001B6244">
      <w:pPr>
        <w:ind w:left="720"/>
        <w:rPr>
          <w:b/>
          <w:bCs/>
          <w:sz w:val="28"/>
          <w:szCs w:val="28"/>
          <w:lang w:val="ru-RU"/>
        </w:rPr>
      </w:pPr>
      <w:r w:rsidRPr="0022101C">
        <w:rPr>
          <w:b/>
          <w:bCs/>
          <w:sz w:val="28"/>
          <w:szCs w:val="28"/>
          <w:lang w:val="ru-RU"/>
        </w:rPr>
        <w:lastRenderedPageBreak/>
        <w:t>Получение п</w:t>
      </w:r>
      <w:r w:rsidR="001B6244" w:rsidRPr="0022101C">
        <w:rPr>
          <w:b/>
          <w:bCs/>
          <w:sz w:val="28"/>
          <w:szCs w:val="28"/>
          <w:lang w:val="ru-RU"/>
        </w:rPr>
        <w:t>одстрок</w:t>
      </w:r>
      <w:r w:rsidRPr="0022101C">
        <w:rPr>
          <w:b/>
          <w:bCs/>
          <w:sz w:val="28"/>
          <w:szCs w:val="28"/>
          <w:lang w:val="ru-RU"/>
        </w:rPr>
        <w:t>и</w:t>
      </w:r>
      <w:r w:rsidR="001B6244" w:rsidRPr="0022101C">
        <w:rPr>
          <w:b/>
          <w:bCs/>
          <w:sz w:val="28"/>
          <w:szCs w:val="28"/>
          <w:lang w:val="ru-RU"/>
        </w:rPr>
        <w:t>.</w:t>
      </w:r>
    </w:p>
    <w:p w14:paraId="48EA6A39" w14:textId="71DD4A0E" w:rsidR="001B6244" w:rsidRDefault="001B6244" w:rsidP="001B6244">
      <w:pPr>
        <w:rPr>
          <w:lang w:val="ru-RU"/>
        </w:rPr>
      </w:pPr>
      <w:r>
        <w:rPr>
          <w:lang w:val="ru-RU"/>
        </w:rPr>
        <w:t>Также с помощью оператора «[]» доступно получение подстроки, для этого нужно указать в скобках индекс начало подстроки, которую нужно получить, а затем через символ двоеточия «:» указать индекс конца подстроки.</w:t>
      </w:r>
    </w:p>
    <w:p w14:paraId="516EE928" w14:textId="3B39C85D" w:rsidR="001B6244" w:rsidRPr="002E5078" w:rsidRDefault="001B6244" w:rsidP="001B6244">
      <w:pPr>
        <w:rPr>
          <w:b/>
          <w:bCs/>
          <w:lang w:val="ru-RU"/>
        </w:rPr>
      </w:pPr>
      <w:r w:rsidRPr="002E5078">
        <w:rPr>
          <w:b/>
          <w:bCs/>
          <w:lang w:val="ru-RU"/>
        </w:rPr>
        <w:t xml:space="preserve">[индекс </w:t>
      </w:r>
      <w:proofErr w:type="gramStart"/>
      <w:r w:rsidRPr="002E5078">
        <w:rPr>
          <w:b/>
          <w:bCs/>
          <w:lang w:val="ru-RU"/>
        </w:rPr>
        <w:t>начала :</w:t>
      </w:r>
      <w:proofErr w:type="gramEnd"/>
      <w:r w:rsidRPr="002E5078">
        <w:rPr>
          <w:b/>
          <w:bCs/>
          <w:lang w:val="ru-RU"/>
        </w:rPr>
        <w:t xml:space="preserve"> индекс конца]</w:t>
      </w:r>
    </w:p>
    <w:p w14:paraId="32C87BF7" w14:textId="405F73AB" w:rsidR="001B6244" w:rsidRPr="002E5078" w:rsidRDefault="002E5078" w:rsidP="001B6244">
      <w:pPr>
        <w:rPr>
          <w:lang w:val="ru-RU"/>
        </w:rPr>
      </w:pPr>
      <w:r>
        <w:rPr>
          <w:lang w:val="ru-RU"/>
        </w:rPr>
        <w:t>Можно упускать индекс начала или индекс конца</w:t>
      </w:r>
      <w:r w:rsidRPr="002E5078">
        <w:rPr>
          <w:lang w:val="ru-RU"/>
        </w:rPr>
        <w:t xml:space="preserve"> </w:t>
      </w:r>
      <w:r>
        <w:rPr>
          <w:lang w:val="ru-RU"/>
        </w:rPr>
        <w:t xml:space="preserve">подстроки, тогда за индексы начала или конца будет браться начало и конец исходной строки. Также можно упустить оба индекса, но поставив двоеточие </w:t>
      </w:r>
      <w:proofErr w:type="gramStart"/>
      <w:r>
        <w:rPr>
          <w:lang w:val="ru-RU"/>
        </w:rPr>
        <w:t>с квадратных скобках</w:t>
      </w:r>
      <w:proofErr w:type="gramEnd"/>
      <w:r>
        <w:rPr>
          <w:lang w:val="ru-RU"/>
        </w:rPr>
        <w:t>, тогда вернется исходная строка.</w:t>
      </w:r>
    </w:p>
    <w:p w14:paraId="5A7C9567" w14:textId="318B670D" w:rsidR="009C7092" w:rsidRDefault="001B6244" w:rsidP="008136FF">
      <w:pPr>
        <w:pStyle w:val="Heading2"/>
        <w:ind w:firstLine="720"/>
        <w:rPr>
          <w:sz w:val="28"/>
          <w:szCs w:val="28"/>
          <w:lang w:val="ru-RU"/>
        </w:rPr>
      </w:pPr>
      <w:r w:rsidRPr="00073C30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900BBC" wp14:editId="5A146CEF">
                <wp:simplePos x="0" y="0"/>
                <wp:positionH relativeFrom="column">
                  <wp:posOffset>384048</wp:posOffset>
                </wp:positionH>
                <wp:positionV relativeFrom="paragraph">
                  <wp:posOffset>335280</wp:posOffset>
                </wp:positionV>
                <wp:extent cx="5273040" cy="3364992"/>
                <wp:effectExtent l="0" t="0" r="10160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3364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D4408" w14:textId="77777777" w:rsidR="001B6244" w:rsidRDefault="001B6244" w:rsidP="001B624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переменная = 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lang w:val="ru-RU"/>
                              </w:rPr>
                              <w:t>строка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</w:p>
                          <w:p w14:paraId="2167AE04" w14:textId="587B4F5A" w:rsidR="001B6244" w:rsidRPr="00CB21B8" w:rsidRDefault="001B6244" w:rsidP="001B624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переменная[</w:t>
                            </w:r>
                            <w:proofErr w:type="gramEnd"/>
                            <w:r w:rsidR="00CB21B8" w:rsidRPr="00CB21B8">
                              <w:rPr>
                                <w:lang w:val="ru-RU"/>
                              </w:rPr>
                              <w:t>2</w:t>
                            </w:r>
                            <w:r w:rsidR="00CB21B8">
                              <w:rPr>
                                <w:lang w:val="ru-RU"/>
                              </w:rPr>
                              <w:t xml:space="preserve"> </w:t>
                            </w:r>
                            <w:r w:rsidR="00CB21B8" w:rsidRPr="00CB21B8">
                              <w:rPr>
                                <w:lang w:val="ru-RU"/>
                              </w:rPr>
                              <w:t>: 4</w:t>
                            </w:r>
                            <w:r w:rsidR="00CB21B8">
                              <w:rPr>
                                <w:lang w:val="ru-RU"/>
                              </w:rPr>
                              <w:t>]</w:t>
                            </w:r>
                            <w:r w:rsidR="00CB21B8" w:rsidRPr="00CB21B8">
                              <w:rPr>
                                <w:lang w:val="ru-RU"/>
                              </w:rPr>
                              <w:t xml:space="preserve"> </w:t>
                            </w:r>
                            <w:r w:rsidR="00CB21B8">
                              <w:rPr>
                                <w:lang w:val="ru-RU"/>
                              </w:rPr>
                              <w:t xml:space="preserve">+ </w:t>
                            </w:r>
                            <w:r w:rsidR="00CB21B8" w:rsidRPr="005A0638">
                              <w:rPr>
                                <w:lang w:val="ru-RU"/>
                              </w:rPr>
                              <w:t>"\н"</w:t>
                            </w:r>
                          </w:p>
                          <w:p w14:paraId="218B9164" w14:textId="204A3D59" w:rsidR="001B6244" w:rsidRDefault="001B6244" w:rsidP="001B6244">
                            <w:pPr>
                              <w:rPr>
                                <w:lang w:val="ru-RU"/>
                              </w:rPr>
                            </w:pPr>
                            <w:r w:rsidRPr="002E5078">
                              <w:rPr>
                                <w:lang w:val="ru-RU"/>
                              </w:rPr>
                              <w:t xml:space="preserve">// </w:t>
                            </w:r>
                            <w:r w:rsidR="00CB21B8">
                              <w:rPr>
                                <w:lang w:val="ru-RU"/>
                              </w:rPr>
                              <w:t xml:space="preserve">будет выведено </w:t>
                            </w:r>
                            <w:r w:rsidR="00CB21B8" w:rsidRPr="005A0638">
                              <w:rPr>
                                <w:lang w:val="ru-RU"/>
                              </w:rPr>
                              <w:t>"</w:t>
                            </w:r>
                            <w:proofErr w:type="spellStart"/>
                            <w:r w:rsidR="00CB21B8">
                              <w:rPr>
                                <w:lang w:val="ru-RU"/>
                              </w:rPr>
                              <w:t>ро</w:t>
                            </w:r>
                            <w:proofErr w:type="spellEnd"/>
                            <w:r w:rsidR="00CB21B8" w:rsidRPr="005A0638">
                              <w:rPr>
                                <w:lang w:val="ru-RU"/>
                              </w:rPr>
                              <w:t>"</w:t>
                            </w:r>
                          </w:p>
                          <w:p w14:paraId="02557D2D" w14:textId="4534C48A" w:rsidR="001B6244" w:rsidRDefault="001B6244" w:rsidP="001B624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r w:rsidR="00CB21B8">
                              <w:rPr>
                                <w:lang w:val="ru-RU"/>
                              </w:rPr>
                              <w:t>переменная</w:t>
                            </w:r>
                            <w:r w:rsidR="00CB21B8" w:rsidRPr="002E5078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2E5078">
                              <w:rPr>
                                <w:lang w:val="ru-RU"/>
                              </w:rPr>
                              <w:t>[</w:t>
                            </w:r>
                            <w:proofErr w:type="gramStart"/>
                            <w:r w:rsidR="00CB21B8">
                              <w:rPr>
                                <w:lang w:val="ru-RU"/>
                              </w:rPr>
                              <w:t xml:space="preserve">2 </w:t>
                            </w:r>
                            <w:r w:rsidR="00CB21B8" w:rsidRPr="00CB21B8">
                              <w:rPr>
                                <w:lang w:val="ru-RU"/>
                              </w:rPr>
                              <w:t>:</w:t>
                            </w:r>
                            <w:proofErr w:type="gramEnd"/>
                            <w:r w:rsidR="00CB21B8" w:rsidRPr="00CB21B8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2E5078">
                              <w:rPr>
                                <w:lang w:val="ru-RU"/>
                              </w:rPr>
                              <w:t>]</w:t>
                            </w:r>
                            <w:r>
                              <w:rPr>
                                <w:lang w:val="ru-RU"/>
                              </w:rPr>
                              <w:t xml:space="preserve"> + </w:t>
                            </w:r>
                            <w:r w:rsidR="00CB21B8" w:rsidRPr="005A0638">
                              <w:rPr>
                                <w:lang w:val="ru-RU"/>
                              </w:rPr>
                              <w:t>"\н"</w:t>
                            </w:r>
                          </w:p>
                          <w:p w14:paraId="208C1917" w14:textId="37259B91" w:rsidR="00CB21B8" w:rsidRDefault="00CB21B8" w:rsidP="00CB21B8">
                            <w:pPr>
                              <w:rPr>
                                <w:lang w:val="ru-RU"/>
                              </w:rPr>
                            </w:pPr>
                            <w:r w:rsidRPr="002E5078">
                              <w:rPr>
                                <w:lang w:val="ru-RU"/>
                              </w:rPr>
                              <w:t xml:space="preserve">// </w:t>
                            </w:r>
                            <w:r>
                              <w:rPr>
                                <w:lang w:val="ru-RU"/>
                              </w:rPr>
                              <w:t xml:space="preserve">будет выведено 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lang w:val="ru-RU"/>
                              </w:rPr>
                              <w:t>рока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</w:p>
                          <w:p w14:paraId="0E85A6FA" w14:textId="04247E29" w:rsidR="00CB21B8" w:rsidRDefault="00CB21B8" w:rsidP="00CB21B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Вывод переменная</w:t>
                            </w:r>
                            <w:r w:rsidRPr="002E5078"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 w:rsidRPr="002E5078">
                              <w:rPr>
                                <w:lang w:val="ru-RU"/>
                              </w:rPr>
                              <w:t>[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CB21B8">
                              <w:rPr>
                                <w:lang w:val="ru-RU"/>
                              </w:rPr>
                              <w:t>:</w:t>
                            </w:r>
                            <w:proofErr w:type="gramEnd"/>
                            <w:r w:rsidRPr="00CB21B8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3</w:t>
                            </w:r>
                            <w:r w:rsidRPr="002E5078">
                              <w:rPr>
                                <w:lang w:val="ru-RU"/>
                              </w:rPr>
                              <w:t>]</w:t>
                            </w:r>
                            <w:r>
                              <w:rPr>
                                <w:lang w:val="ru-RU"/>
                              </w:rPr>
                              <w:t xml:space="preserve"> + </w:t>
                            </w:r>
                            <w:r w:rsidRPr="005A0638">
                              <w:rPr>
                                <w:lang w:val="ru-RU"/>
                              </w:rPr>
                              <w:t>"\н"</w:t>
                            </w:r>
                          </w:p>
                          <w:p w14:paraId="59C97B50" w14:textId="2C92ED70" w:rsidR="00CB21B8" w:rsidRDefault="00CB21B8" w:rsidP="00CB21B8">
                            <w:pPr>
                              <w:rPr>
                                <w:lang w:val="ru-RU"/>
                              </w:rPr>
                            </w:pPr>
                            <w:r w:rsidRPr="002E5078">
                              <w:rPr>
                                <w:lang w:val="ru-RU"/>
                              </w:rPr>
                              <w:t xml:space="preserve">// </w:t>
                            </w:r>
                            <w:r>
                              <w:rPr>
                                <w:lang w:val="ru-RU"/>
                              </w:rPr>
                              <w:t xml:space="preserve">будет выведено 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стр</w:t>
                            </w:r>
                            <w:proofErr w:type="spellEnd"/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</w:p>
                          <w:p w14:paraId="735FD7EB" w14:textId="623C40A2" w:rsidR="00CB21B8" w:rsidRDefault="00CB21B8" w:rsidP="00CB21B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Вывод переменная</w:t>
                            </w:r>
                            <w:r w:rsidRPr="002E5078">
                              <w:rPr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 w:rsidRPr="002E5078">
                              <w:rPr>
                                <w:lang w:val="ru-RU"/>
                              </w:rPr>
                              <w:t>[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CB21B8">
                              <w:rPr>
                                <w:lang w:val="ru-RU"/>
                              </w:rPr>
                              <w:t>:</w:t>
                            </w:r>
                            <w:proofErr w:type="gramEnd"/>
                            <w:r w:rsidRPr="00CB21B8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2E5078">
                              <w:rPr>
                                <w:lang w:val="ru-RU"/>
                              </w:rPr>
                              <w:t>]</w:t>
                            </w:r>
                            <w:r>
                              <w:rPr>
                                <w:lang w:val="ru-RU"/>
                              </w:rPr>
                              <w:t xml:space="preserve"> + </w:t>
                            </w:r>
                            <w:r w:rsidRPr="005A0638">
                              <w:rPr>
                                <w:lang w:val="ru-RU"/>
                              </w:rPr>
                              <w:t>"\н"</w:t>
                            </w:r>
                          </w:p>
                          <w:p w14:paraId="5AC0AC21" w14:textId="382FA84B" w:rsidR="00CB21B8" w:rsidRDefault="00CB21B8" w:rsidP="00CB21B8">
                            <w:pPr>
                              <w:rPr>
                                <w:lang w:val="ru-RU"/>
                              </w:rPr>
                            </w:pPr>
                            <w:r w:rsidRPr="002E5078">
                              <w:rPr>
                                <w:lang w:val="ru-RU"/>
                              </w:rPr>
                              <w:t xml:space="preserve">// </w:t>
                            </w:r>
                            <w:r>
                              <w:rPr>
                                <w:lang w:val="ru-RU"/>
                              </w:rPr>
                              <w:t xml:space="preserve">будет выведено 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lang w:val="ru-RU"/>
                              </w:rPr>
                              <w:t>строка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</w:p>
                          <w:p w14:paraId="1BABB0BD" w14:textId="3EEB417D" w:rsidR="00CB21B8" w:rsidRDefault="00CB21B8" w:rsidP="00CB21B8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38CDED7B" w14:textId="77777777" w:rsidR="00CB21B8" w:rsidRDefault="00CB21B8" w:rsidP="00CB21B8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41602584" w14:textId="77777777" w:rsidR="00CB21B8" w:rsidRPr="009C7092" w:rsidRDefault="00CB21B8" w:rsidP="001B6244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00BBC" id="Text Box 4" o:spid="_x0000_s1033" type="#_x0000_t202" style="position:absolute;left:0;text-align:left;margin-left:30.25pt;margin-top:26.4pt;width:415.2pt;height:264.9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" fillcolor="white [3201]" strokeweight=".5pt">
                <v:textbox>
                  <w:txbxContent>
                    <w:p w14:paraId="383D4408" w14:textId="77777777" w:rsidR="001B6244" w:rsidRDefault="001B6244" w:rsidP="001B624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переменная = 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  <w:r>
                        <w:rPr>
                          <w:lang w:val="ru-RU"/>
                        </w:rPr>
                        <w:t>строка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</w:p>
                    <w:p w14:paraId="2167AE04" w14:textId="587B4F5A" w:rsidR="001B6244" w:rsidRPr="00CB21B8" w:rsidRDefault="001B6244" w:rsidP="001B624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Вывод </w:t>
                      </w:r>
                      <w:proofErr w:type="gramStart"/>
                      <w:r>
                        <w:rPr>
                          <w:lang w:val="ru-RU"/>
                        </w:rPr>
                        <w:t>переменная[</w:t>
                      </w:r>
                      <w:proofErr w:type="gramEnd"/>
                      <w:r w:rsidR="00CB21B8" w:rsidRPr="00CB21B8">
                        <w:rPr>
                          <w:lang w:val="ru-RU"/>
                        </w:rPr>
                        <w:t>2</w:t>
                      </w:r>
                      <w:r w:rsidR="00CB21B8">
                        <w:rPr>
                          <w:lang w:val="ru-RU"/>
                        </w:rPr>
                        <w:t xml:space="preserve"> </w:t>
                      </w:r>
                      <w:r w:rsidR="00CB21B8" w:rsidRPr="00CB21B8">
                        <w:rPr>
                          <w:lang w:val="ru-RU"/>
                        </w:rPr>
                        <w:t>: 4</w:t>
                      </w:r>
                      <w:r w:rsidR="00CB21B8">
                        <w:rPr>
                          <w:lang w:val="ru-RU"/>
                        </w:rPr>
                        <w:t>]</w:t>
                      </w:r>
                      <w:r w:rsidR="00CB21B8" w:rsidRPr="00CB21B8">
                        <w:rPr>
                          <w:lang w:val="ru-RU"/>
                        </w:rPr>
                        <w:t xml:space="preserve"> </w:t>
                      </w:r>
                      <w:r w:rsidR="00CB21B8">
                        <w:rPr>
                          <w:lang w:val="ru-RU"/>
                        </w:rPr>
                        <w:t xml:space="preserve">+ </w:t>
                      </w:r>
                      <w:r w:rsidR="00CB21B8" w:rsidRPr="005A0638">
                        <w:rPr>
                          <w:lang w:val="ru-RU"/>
                        </w:rPr>
                        <w:t>"\н"</w:t>
                      </w:r>
                    </w:p>
                    <w:p w14:paraId="218B9164" w14:textId="204A3D59" w:rsidR="001B6244" w:rsidRDefault="001B6244" w:rsidP="001B6244">
                      <w:pPr>
                        <w:rPr>
                          <w:lang w:val="ru-RU"/>
                        </w:rPr>
                      </w:pPr>
                      <w:r w:rsidRPr="002E5078">
                        <w:rPr>
                          <w:lang w:val="ru-RU"/>
                        </w:rPr>
                        <w:t xml:space="preserve">// </w:t>
                      </w:r>
                      <w:r w:rsidR="00CB21B8">
                        <w:rPr>
                          <w:lang w:val="ru-RU"/>
                        </w:rPr>
                        <w:t xml:space="preserve">будет выведено </w:t>
                      </w:r>
                      <w:r w:rsidR="00CB21B8" w:rsidRPr="005A0638">
                        <w:rPr>
                          <w:lang w:val="ru-RU"/>
                        </w:rPr>
                        <w:t>"</w:t>
                      </w:r>
                      <w:proofErr w:type="spellStart"/>
                      <w:r w:rsidR="00CB21B8">
                        <w:rPr>
                          <w:lang w:val="ru-RU"/>
                        </w:rPr>
                        <w:t>ро</w:t>
                      </w:r>
                      <w:proofErr w:type="spellEnd"/>
                      <w:r w:rsidR="00CB21B8" w:rsidRPr="005A0638">
                        <w:rPr>
                          <w:lang w:val="ru-RU"/>
                        </w:rPr>
                        <w:t>"</w:t>
                      </w:r>
                    </w:p>
                    <w:p w14:paraId="02557D2D" w14:textId="4534C48A" w:rsidR="001B6244" w:rsidRDefault="001B6244" w:rsidP="001B624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Вывод </w:t>
                      </w:r>
                      <w:r w:rsidR="00CB21B8">
                        <w:rPr>
                          <w:lang w:val="ru-RU"/>
                        </w:rPr>
                        <w:t>переменная</w:t>
                      </w:r>
                      <w:r w:rsidR="00CB21B8" w:rsidRPr="002E5078">
                        <w:rPr>
                          <w:lang w:val="ru-RU"/>
                        </w:rPr>
                        <w:t xml:space="preserve"> </w:t>
                      </w:r>
                      <w:r w:rsidRPr="002E5078">
                        <w:rPr>
                          <w:lang w:val="ru-RU"/>
                        </w:rPr>
                        <w:t>[</w:t>
                      </w:r>
                      <w:proofErr w:type="gramStart"/>
                      <w:r w:rsidR="00CB21B8">
                        <w:rPr>
                          <w:lang w:val="ru-RU"/>
                        </w:rPr>
                        <w:t xml:space="preserve">2 </w:t>
                      </w:r>
                      <w:r w:rsidR="00CB21B8" w:rsidRPr="00CB21B8">
                        <w:rPr>
                          <w:lang w:val="ru-RU"/>
                        </w:rPr>
                        <w:t>:</w:t>
                      </w:r>
                      <w:proofErr w:type="gramEnd"/>
                      <w:r w:rsidR="00CB21B8" w:rsidRPr="00CB21B8">
                        <w:rPr>
                          <w:lang w:val="ru-RU"/>
                        </w:rPr>
                        <w:t xml:space="preserve"> </w:t>
                      </w:r>
                      <w:r w:rsidRPr="002E5078">
                        <w:rPr>
                          <w:lang w:val="ru-RU"/>
                        </w:rPr>
                        <w:t>]</w:t>
                      </w:r>
                      <w:r>
                        <w:rPr>
                          <w:lang w:val="ru-RU"/>
                        </w:rPr>
                        <w:t xml:space="preserve"> + </w:t>
                      </w:r>
                      <w:r w:rsidR="00CB21B8" w:rsidRPr="005A0638">
                        <w:rPr>
                          <w:lang w:val="ru-RU"/>
                        </w:rPr>
                        <w:t>"\н"</w:t>
                      </w:r>
                    </w:p>
                    <w:p w14:paraId="208C1917" w14:textId="37259B91" w:rsidR="00CB21B8" w:rsidRDefault="00CB21B8" w:rsidP="00CB21B8">
                      <w:pPr>
                        <w:rPr>
                          <w:lang w:val="ru-RU"/>
                        </w:rPr>
                      </w:pPr>
                      <w:r w:rsidRPr="002E5078">
                        <w:rPr>
                          <w:lang w:val="ru-RU"/>
                        </w:rPr>
                        <w:t xml:space="preserve">// </w:t>
                      </w:r>
                      <w:r>
                        <w:rPr>
                          <w:lang w:val="ru-RU"/>
                        </w:rPr>
                        <w:t xml:space="preserve">будет выведено 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  <w:r>
                        <w:rPr>
                          <w:lang w:val="ru-RU"/>
                        </w:rPr>
                        <w:t>ро</w:t>
                      </w:r>
                      <w:r>
                        <w:rPr>
                          <w:lang w:val="ru-RU"/>
                        </w:rPr>
                        <w:t>ка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</w:p>
                    <w:p w14:paraId="0E85A6FA" w14:textId="04247E29" w:rsidR="00CB21B8" w:rsidRDefault="00CB21B8" w:rsidP="00CB21B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Вывод переменная</w:t>
                      </w:r>
                      <w:r w:rsidRPr="002E5078">
                        <w:rPr>
                          <w:lang w:val="ru-RU"/>
                        </w:rPr>
                        <w:t xml:space="preserve"> </w:t>
                      </w:r>
                      <w:proofErr w:type="gramStart"/>
                      <w:r w:rsidRPr="002E5078">
                        <w:rPr>
                          <w:lang w:val="ru-RU"/>
                        </w:rPr>
                        <w:t>[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CB21B8">
                        <w:rPr>
                          <w:lang w:val="ru-RU"/>
                        </w:rPr>
                        <w:t>:</w:t>
                      </w:r>
                      <w:proofErr w:type="gramEnd"/>
                      <w:r w:rsidRPr="00CB21B8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3</w:t>
                      </w:r>
                      <w:r w:rsidRPr="002E5078">
                        <w:rPr>
                          <w:lang w:val="ru-RU"/>
                        </w:rPr>
                        <w:t>]</w:t>
                      </w:r>
                      <w:r>
                        <w:rPr>
                          <w:lang w:val="ru-RU"/>
                        </w:rPr>
                        <w:t xml:space="preserve"> + </w:t>
                      </w:r>
                      <w:r w:rsidRPr="005A0638">
                        <w:rPr>
                          <w:lang w:val="ru-RU"/>
                        </w:rPr>
                        <w:t>"\н"</w:t>
                      </w:r>
                    </w:p>
                    <w:p w14:paraId="59C97B50" w14:textId="2C92ED70" w:rsidR="00CB21B8" w:rsidRDefault="00CB21B8" w:rsidP="00CB21B8">
                      <w:pPr>
                        <w:rPr>
                          <w:lang w:val="ru-RU"/>
                        </w:rPr>
                      </w:pPr>
                      <w:r w:rsidRPr="002E5078">
                        <w:rPr>
                          <w:lang w:val="ru-RU"/>
                        </w:rPr>
                        <w:t xml:space="preserve">// </w:t>
                      </w:r>
                      <w:r>
                        <w:rPr>
                          <w:lang w:val="ru-RU"/>
                        </w:rPr>
                        <w:t xml:space="preserve">будет выведено 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  <w:proofErr w:type="spellStart"/>
                      <w:r>
                        <w:rPr>
                          <w:lang w:val="ru-RU"/>
                        </w:rPr>
                        <w:t>стр</w:t>
                      </w:r>
                      <w:proofErr w:type="spellEnd"/>
                      <w:r w:rsidRPr="005A0638">
                        <w:rPr>
                          <w:lang w:val="ru-RU"/>
                        </w:rPr>
                        <w:t>"</w:t>
                      </w:r>
                    </w:p>
                    <w:p w14:paraId="735FD7EB" w14:textId="623C40A2" w:rsidR="00CB21B8" w:rsidRDefault="00CB21B8" w:rsidP="00CB21B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Вывод </w:t>
                      </w:r>
                      <w:r>
                        <w:rPr>
                          <w:lang w:val="ru-RU"/>
                        </w:rPr>
                        <w:t>переменная</w:t>
                      </w:r>
                      <w:r w:rsidRPr="002E5078">
                        <w:rPr>
                          <w:lang w:val="ru-RU"/>
                        </w:rPr>
                        <w:t xml:space="preserve"> </w:t>
                      </w:r>
                      <w:proofErr w:type="gramStart"/>
                      <w:r w:rsidRPr="002E5078">
                        <w:rPr>
                          <w:lang w:val="ru-RU"/>
                        </w:rPr>
                        <w:t>[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CB21B8">
                        <w:rPr>
                          <w:lang w:val="ru-RU"/>
                        </w:rPr>
                        <w:t>:</w:t>
                      </w:r>
                      <w:proofErr w:type="gramEnd"/>
                      <w:r w:rsidRPr="00CB21B8">
                        <w:rPr>
                          <w:lang w:val="ru-RU"/>
                        </w:rPr>
                        <w:t xml:space="preserve"> </w:t>
                      </w:r>
                      <w:r w:rsidRPr="002E5078">
                        <w:rPr>
                          <w:lang w:val="ru-RU"/>
                        </w:rPr>
                        <w:t>]</w:t>
                      </w:r>
                      <w:r>
                        <w:rPr>
                          <w:lang w:val="ru-RU"/>
                        </w:rPr>
                        <w:t xml:space="preserve"> + </w:t>
                      </w:r>
                      <w:r w:rsidRPr="005A0638">
                        <w:rPr>
                          <w:lang w:val="ru-RU"/>
                        </w:rPr>
                        <w:t>"\н"</w:t>
                      </w:r>
                    </w:p>
                    <w:p w14:paraId="5AC0AC21" w14:textId="382FA84B" w:rsidR="00CB21B8" w:rsidRDefault="00CB21B8" w:rsidP="00CB21B8">
                      <w:pPr>
                        <w:rPr>
                          <w:lang w:val="ru-RU"/>
                        </w:rPr>
                      </w:pPr>
                      <w:r w:rsidRPr="002E5078">
                        <w:rPr>
                          <w:lang w:val="ru-RU"/>
                        </w:rPr>
                        <w:t xml:space="preserve">// </w:t>
                      </w:r>
                      <w:r>
                        <w:rPr>
                          <w:lang w:val="ru-RU"/>
                        </w:rPr>
                        <w:t xml:space="preserve">будет выведено 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  <w:r>
                        <w:rPr>
                          <w:lang w:val="ru-RU"/>
                        </w:rPr>
                        <w:t>стр</w:t>
                      </w:r>
                      <w:r>
                        <w:rPr>
                          <w:lang w:val="ru-RU"/>
                        </w:rPr>
                        <w:t>ока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</w:p>
                    <w:p w14:paraId="1BABB0BD" w14:textId="3EEB417D" w:rsidR="00CB21B8" w:rsidRDefault="00CB21B8" w:rsidP="00CB21B8">
                      <w:pPr>
                        <w:rPr>
                          <w:lang w:val="ru-RU"/>
                        </w:rPr>
                      </w:pPr>
                    </w:p>
                    <w:p w14:paraId="38CDED7B" w14:textId="77777777" w:rsidR="00CB21B8" w:rsidRDefault="00CB21B8" w:rsidP="00CB21B8">
                      <w:pPr>
                        <w:rPr>
                          <w:lang w:val="ru-RU"/>
                        </w:rPr>
                      </w:pPr>
                    </w:p>
                    <w:p w14:paraId="41602584" w14:textId="77777777" w:rsidR="00CB21B8" w:rsidRPr="009C7092" w:rsidRDefault="00CB21B8" w:rsidP="001B6244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3C30">
        <w:rPr>
          <w:sz w:val="28"/>
          <w:szCs w:val="28"/>
          <w:lang w:val="ru-RU"/>
        </w:rPr>
        <w:t>Пример</w:t>
      </w:r>
      <w:r w:rsidR="002E5078" w:rsidRPr="00073C30">
        <w:rPr>
          <w:sz w:val="28"/>
          <w:szCs w:val="28"/>
          <w:lang w:val="ru-RU"/>
        </w:rPr>
        <w:t>ы получения подстроки</w:t>
      </w:r>
      <w:r w:rsidR="00073C30">
        <w:rPr>
          <w:sz w:val="28"/>
          <w:szCs w:val="28"/>
          <w:lang w:val="ru-RU"/>
        </w:rPr>
        <w:t>:</w:t>
      </w:r>
    </w:p>
    <w:p w14:paraId="4BFD304B" w14:textId="77777777" w:rsidR="00180AF4" w:rsidRPr="00180AF4" w:rsidRDefault="00180AF4" w:rsidP="00180AF4">
      <w:pPr>
        <w:rPr>
          <w:lang w:val="ru-RU"/>
        </w:rPr>
      </w:pPr>
    </w:p>
    <w:p w14:paraId="63858791" w14:textId="77777777" w:rsidR="00180AF4" w:rsidRPr="00180AF4" w:rsidRDefault="00180AF4" w:rsidP="00180AF4">
      <w:pPr>
        <w:rPr>
          <w:lang w:val="ru-RU"/>
        </w:rPr>
      </w:pPr>
    </w:p>
    <w:p w14:paraId="4D574EE6" w14:textId="77777777" w:rsidR="00180AF4" w:rsidRPr="00180AF4" w:rsidRDefault="00180AF4" w:rsidP="00180AF4">
      <w:pPr>
        <w:rPr>
          <w:lang w:val="ru-RU"/>
        </w:rPr>
      </w:pPr>
    </w:p>
    <w:p w14:paraId="79101FAB" w14:textId="7A9BCF9D" w:rsidR="00CB21B8" w:rsidRDefault="00CB21B8" w:rsidP="00CB21B8">
      <w:pPr>
        <w:rPr>
          <w:lang w:val="ru-RU"/>
        </w:rPr>
      </w:pPr>
    </w:p>
    <w:p w14:paraId="4678BAD6" w14:textId="77777777" w:rsidR="00CB21B8" w:rsidRPr="00CB21B8" w:rsidRDefault="00CB21B8" w:rsidP="00CB21B8">
      <w:pPr>
        <w:rPr>
          <w:lang w:val="ru-RU"/>
        </w:rPr>
      </w:pPr>
    </w:p>
    <w:p w14:paraId="7CE68455" w14:textId="326FAE76" w:rsidR="00CB21B8" w:rsidRDefault="00CB21B8" w:rsidP="00CB21B8">
      <w:pPr>
        <w:rPr>
          <w:lang w:val="ru-RU"/>
        </w:rPr>
      </w:pPr>
    </w:p>
    <w:p w14:paraId="0184A8D5" w14:textId="77777777" w:rsidR="00CB21B8" w:rsidRPr="00CB21B8" w:rsidRDefault="00CB21B8" w:rsidP="00CB21B8">
      <w:pPr>
        <w:rPr>
          <w:lang w:val="ru-RU"/>
        </w:rPr>
      </w:pPr>
    </w:p>
    <w:p w14:paraId="5195C038" w14:textId="78FC0C6A" w:rsidR="002E5078" w:rsidRDefault="002E5078" w:rsidP="002E5078">
      <w:pPr>
        <w:rPr>
          <w:lang w:val="ru-RU"/>
        </w:rPr>
      </w:pPr>
    </w:p>
    <w:p w14:paraId="78754A2C" w14:textId="46AB6A01" w:rsidR="002E5078" w:rsidRDefault="002E5078" w:rsidP="002E5078">
      <w:pPr>
        <w:rPr>
          <w:lang w:val="ru-RU"/>
        </w:rPr>
      </w:pPr>
    </w:p>
    <w:p w14:paraId="390E711F" w14:textId="7A16740C" w:rsidR="002E5078" w:rsidRDefault="002E5078" w:rsidP="002E5078">
      <w:pPr>
        <w:rPr>
          <w:lang w:val="ru-RU"/>
        </w:rPr>
      </w:pPr>
    </w:p>
    <w:p w14:paraId="4A6EDCA1" w14:textId="1A12F876" w:rsidR="002E5078" w:rsidRDefault="002E5078" w:rsidP="002E5078">
      <w:pPr>
        <w:rPr>
          <w:lang w:val="ru-RU"/>
        </w:rPr>
      </w:pPr>
    </w:p>
    <w:p w14:paraId="64D296E4" w14:textId="77777777" w:rsidR="002E5078" w:rsidRPr="002E5078" w:rsidRDefault="002E5078" w:rsidP="002E5078">
      <w:pPr>
        <w:rPr>
          <w:lang w:val="ru-RU"/>
        </w:rPr>
      </w:pPr>
    </w:p>
    <w:p w14:paraId="0831380F" w14:textId="6340508B" w:rsidR="005378BF" w:rsidRDefault="005378BF" w:rsidP="00BC1D36">
      <w:pPr>
        <w:rPr>
          <w:lang w:val="ru-RU"/>
        </w:rPr>
      </w:pPr>
    </w:p>
    <w:p w14:paraId="75A3EB79" w14:textId="14AEA80F" w:rsidR="001972A5" w:rsidRDefault="001972A5" w:rsidP="001972A5">
      <w:pPr>
        <w:pStyle w:val="Heading2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lastRenderedPageBreak/>
        <w:t>Циклы</w:t>
      </w:r>
    </w:p>
    <w:p w14:paraId="4F8FB3B1" w14:textId="395F540D" w:rsidR="00954DBF" w:rsidRPr="0022101C" w:rsidRDefault="001972A5" w:rsidP="00954DBF">
      <w:pPr>
        <w:ind w:left="720"/>
        <w:rPr>
          <w:b/>
          <w:bCs/>
          <w:sz w:val="28"/>
          <w:szCs w:val="28"/>
          <w:lang w:val="ru-RU"/>
        </w:rPr>
      </w:pPr>
      <w:r w:rsidRPr="0022101C">
        <w:rPr>
          <w:b/>
          <w:bCs/>
          <w:sz w:val="28"/>
          <w:szCs w:val="28"/>
          <w:lang w:val="ru-RU"/>
        </w:rPr>
        <w:t>Цикл «Пока»</w:t>
      </w:r>
      <w:r w:rsidR="00C12D21" w:rsidRPr="0022101C">
        <w:rPr>
          <w:b/>
          <w:bCs/>
          <w:sz w:val="28"/>
          <w:szCs w:val="28"/>
          <w:lang w:val="ru-RU"/>
        </w:rPr>
        <w:t xml:space="preserve"> («пока»)</w:t>
      </w:r>
      <w:r w:rsidR="009A3000" w:rsidRPr="0022101C">
        <w:rPr>
          <w:b/>
          <w:bCs/>
          <w:sz w:val="28"/>
          <w:szCs w:val="28"/>
          <w:lang w:val="ru-RU"/>
        </w:rPr>
        <w:t xml:space="preserve"> цикл с предусловием</w:t>
      </w:r>
      <w:r w:rsidR="00C12D21" w:rsidRPr="0022101C">
        <w:rPr>
          <w:b/>
          <w:bCs/>
          <w:sz w:val="28"/>
          <w:szCs w:val="28"/>
          <w:lang w:val="ru-RU"/>
        </w:rPr>
        <w:t>.</w:t>
      </w:r>
    </w:p>
    <w:p w14:paraId="2888C354" w14:textId="60559DB3" w:rsidR="001972A5" w:rsidRDefault="00BC1D36" w:rsidP="001972A5">
      <w:pPr>
        <w:rPr>
          <w:lang w:val="ru-RU"/>
        </w:rPr>
      </w:pPr>
      <w:r>
        <w:rPr>
          <w:lang w:val="ru-RU"/>
        </w:rPr>
        <w:t xml:space="preserve">Блок цикла </w:t>
      </w:r>
      <w:r w:rsidRPr="00BC1D36">
        <w:rPr>
          <w:lang w:val="ru-RU"/>
        </w:rPr>
        <w:t>[</w:t>
      </w:r>
      <w:r>
        <w:rPr>
          <w:lang w:val="ru-RU"/>
        </w:rPr>
        <w:t>код</w:t>
      </w:r>
      <w:r w:rsidRPr="00BC1D36">
        <w:rPr>
          <w:lang w:val="ru-RU"/>
        </w:rPr>
        <w:t>]</w:t>
      </w:r>
      <w:r>
        <w:rPr>
          <w:lang w:val="ru-RU"/>
        </w:rPr>
        <w:t xml:space="preserve"> выполняется пока, верно </w:t>
      </w:r>
      <w:r w:rsidRPr="00BC1D36">
        <w:rPr>
          <w:lang w:val="ru-RU"/>
        </w:rPr>
        <w:t>[</w:t>
      </w:r>
      <w:r>
        <w:rPr>
          <w:lang w:val="ru-RU"/>
        </w:rPr>
        <w:t>условие</w:t>
      </w:r>
      <w:r w:rsidRPr="00BC1D36">
        <w:rPr>
          <w:lang w:val="ru-RU"/>
        </w:rPr>
        <w:t>]</w:t>
      </w:r>
      <w:r>
        <w:rPr>
          <w:lang w:val="ru-RU"/>
        </w:rPr>
        <w:t>.</w:t>
      </w:r>
    </w:p>
    <w:p w14:paraId="6D6C5D8A" w14:textId="714D6DBE" w:rsidR="00180AF4" w:rsidRPr="00180AF4" w:rsidRDefault="00073C30" w:rsidP="00180AF4">
      <w:pPr>
        <w:rPr>
          <w:sz w:val="28"/>
          <w:szCs w:val="28"/>
          <w:lang w:val="ru-RU"/>
        </w:rPr>
      </w:pPr>
      <w:r w:rsidRPr="00073C30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BCFE2" wp14:editId="5EE7227C">
                <wp:simplePos x="0" y="0"/>
                <wp:positionH relativeFrom="column">
                  <wp:posOffset>383540</wp:posOffset>
                </wp:positionH>
                <wp:positionV relativeFrom="paragraph">
                  <wp:posOffset>316865</wp:posOffset>
                </wp:positionV>
                <wp:extent cx="5273040" cy="1036320"/>
                <wp:effectExtent l="0" t="0" r="1016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88D69" w14:textId="2049DCA9" w:rsidR="00B86BA9" w:rsidRDefault="00B86BA9" w:rsidP="00B86BA9">
                            <w:r>
                              <w:rPr>
                                <w:lang w:val="ru-RU"/>
                              </w:rPr>
                              <w:t xml:space="preserve">Пока </w:t>
                            </w:r>
                            <w:r>
                              <w:t>[</w:t>
                            </w:r>
                            <w:r>
                              <w:rPr>
                                <w:lang w:val="ru-RU"/>
                              </w:rPr>
                              <w:t>условие</w:t>
                            </w:r>
                            <w:r>
                              <w:t>]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4CA3000F" w14:textId="1BCEA0BE" w:rsidR="00B86BA9" w:rsidRDefault="00B86BA9" w:rsidP="00B86BA9">
                            <w:r>
                              <w:tab/>
                              <w:t>[</w:t>
                            </w:r>
                            <w:r>
                              <w:rPr>
                                <w:lang w:val="ru-RU"/>
                              </w:rPr>
                              <w:t>код</w:t>
                            </w:r>
                            <w:r>
                              <w:t>]</w:t>
                            </w:r>
                          </w:p>
                          <w:p w14:paraId="28B508F5" w14:textId="572F7B43" w:rsidR="00B86BA9" w:rsidRPr="00B86BA9" w:rsidRDefault="00B86BA9" w:rsidP="00B86BA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BCFE2" id="Text Box 3" o:spid="_x0000_s1034" type="#_x0000_t202" style="position:absolute;left:0;text-align:left;margin-left:30.2pt;margin-top:24.95pt;width:415.2pt;height:81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" fillcolor="white [3201]" strokeweight=".5pt">
                <v:textbox>
                  <w:txbxContent>
                    <w:p w14:paraId="53988D69" w14:textId="2049DCA9" w:rsidR="00B86BA9" w:rsidRDefault="00B86BA9" w:rsidP="00B86BA9">
                      <w:r>
                        <w:rPr>
                          <w:lang w:val="ru-RU"/>
                        </w:rPr>
                        <w:t xml:space="preserve">Пока </w:t>
                      </w:r>
                      <w:r>
                        <w:t>[</w:t>
                      </w:r>
                      <w:r>
                        <w:rPr>
                          <w:lang w:val="ru-RU"/>
                        </w:rPr>
                        <w:t>условие</w:t>
                      </w:r>
                      <w:r>
                        <w:t>]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4CA3000F" w14:textId="1BCEA0BE" w:rsidR="00B86BA9" w:rsidRDefault="00B86BA9" w:rsidP="00B86BA9">
                      <w:r>
                        <w:tab/>
                        <w:t>[</w:t>
                      </w:r>
                      <w:r>
                        <w:rPr>
                          <w:lang w:val="ru-RU"/>
                        </w:rPr>
                        <w:t>код</w:t>
                      </w:r>
                      <w:r>
                        <w:t>]</w:t>
                      </w:r>
                    </w:p>
                    <w:p w14:paraId="28B508F5" w14:textId="572F7B43" w:rsidR="00B86BA9" w:rsidRPr="00B86BA9" w:rsidRDefault="00B86BA9" w:rsidP="00B86BA9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972A5" w:rsidRPr="00073C30">
        <w:rPr>
          <w:sz w:val="28"/>
          <w:szCs w:val="28"/>
          <w:lang w:val="ru-RU"/>
        </w:rPr>
        <w:t>Синтаксис</w:t>
      </w:r>
      <w:r>
        <w:rPr>
          <w:sz w:val="28"/>
          <w:szCs w:val="28"/>
          <w:lang w:val="ru-RU"/>
        </w:rPr>
        <w:t>.</w:t>
      </w:r>
    </w:p>
    <w:p w14:paraId="4A5C0254" w14:textId="422B3B47" w:rsidR="001972A5" w:rsidRDefault="001972A5" w:rsidP="001972A5">
      <w:pPr>
        <w:rPr>
          <w:sz w:val="32"/>
          <w:szCs w:val="32"/>
          <w:lang w:val="ru-RU"/>
        </w:rPr>
      </w:pPr>
    </w:p>
    <w:p w14:paraId="0A813646" w14:textId="5B9597F9" w:rsidR="001972A5" w:rsidRDefault="001972A5" w:rsidP="001972A5">
      <w:pPr>
        <w:ind w:left="720"/>
        <w:rPr>
          <w:sz w:val="32"/>
          <w:szCs w:val="32"/>
          <w:lang w:val="ru-RU"/>
        </w:rPr>
      </w:pPr>
    </w:p>
    <w:p w14:paraId="73AB0307" w14:textId="77777777" w:rsidR="008136FF" w:rsidRDefault="008136FF" w:rsidP="00180AF4">
      <w:pPr>
        <w:ind w:firstLine="0"/>
        <w:rPr>
          <w:sz w:val="28"/>
          <w:szCs w:val="28"/>
          <w:lang w:val="ru-RU"/>
        </w:rPr>
      </w:pPr>
    </w:p>
    <w:p w14:paraId="10B9AB57" w14:textId="3DEEF016" w:rsidR="00180AF4" w:rsidRPr="008136FF" w:rsidRDefault="00B86BA9" w:rsidP="00180AF4">
      <w:pPr>
        <w:rPr>
          <w:sz w:val="28"/>
          <w:szCs w:val="28"/>
          <w:lang w:val="ru-RU"/>
        </w:rPr>
      </w:pPr>
      <w:r w:rsidRPr="008136FF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64BF6B" wp14:editId="3AA20B6F">
                <wp:simplePos x="0" y="0"/>
                <wp:positionH relativeFrom="column">
                  <wp:posOffset>384048</wp:posOffset>
                </wp:positionH>
                <wp:positionV relativeFrom="paragraph">
                  <wp:posOffset>373889</wp:posOffset>
                </wp:positionV>
                <wp:extent cx="5273040" cy="1737360"/>
                <wp:effectExtent l="0" t="0" r="1016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173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5FD02" w14:textId="2705340E" w:rsidR="00B86BA9" w:rsidRDefault="00B86BA9" w:rsidP="00B86BA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и = 0</w:t>
                            </w:r>
                          </w:p>
                          <w:p w14:paraId="48FB37BB" w14:textId="2E18D7A8" w:rsidR="00B86BA9" w:rsidRPr="002B3309" w:rsidRDefault="00B86BA9" w:rsidP="00B86BA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Пока и </w:t>
                            </w:r>
                            <w:proofErr w:type="gramStart"/>
                            <w:r w:rsidRPr="002B3309">
                              <w:rPr>
                                <w:lang w:val="ru-RU"/>
                              </w:rPr>
                              <w:t>&lt; 10</w:t>
                            </w:r>
                            <w:proofErr w:type="gramEnd"/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2B3309">
                              <w:rPr>
                                <w:lang w:val="ru-RU"/>
                              </w:rPr>
                              <w:t>{</w:t>
                            </w:r>
                          </w:p>
                          <w:p w14:paraId="42ADC3B3" w14:textId="22A22366" w:rsidR="00B86BA9" w:rsidRPr="00BC1D36" w:rsidRDefault="00B86BA9" w:rsidP="00B86BA9">
                            <w:pPr>
                              <w:ind w:firstLine="0"/>
                              <w:rPr>
                                <w:lang w:val="ru-RU"/>
                              </w:rPr>
                            </w:pPr>
                            <w:r w:rsidRPr="002B3309">
                              <w:rPr>
                                <w:lang w:val="ru-RU"/>
                              </w:rPr>
                              <w:tab/>
                            </w:r>
                            <w:r>
                              <w:rPr>
                                <w:lang w:val="ru-RU"/>
                              </w:rPr>
                              <w:tab/>
                              <w:t>Вывод и +</w:t>
                            </w:r>
                            <w:r w:rsidRPr="005A0638">
                              <w:rPr>
                                <w:lang w:val="ru-RU"/>
                              </w:rPr>
                              <w:t xml:space="preserve"> "\н"</w:t>
                            </w:r>
                          </w:p>
                          <w:p w14:paraId="0A1619EE" w14:textId="2FD7A61B" w:rsidR="00B86BA9" w:rsidRPr="00B86BA9" w:rsidRDefault="00B86BA9" w:rsidP="00B86BA9">
                            <w:pPr>
                              <w:rPr>
                                <w:lang w:val="ru-RU"/>
                              </w:rPr>
                            </w:pPr>
                            <w:r w:rsidRPr="002B3309">
                              <w:rPr>
                                <w:lang w:val="ru-RU"/>
                              </w:rPr>
                              <w:tab/>
                            </w:r>
                            <w:r>
                              <w:rPr>
                                <w:lang w:val="ru-RU"/>
                              </w:rPr>
                              <w:t xml:space="preserve">и 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lang w:val="ru-RU"/>
                              </w:rPr>
                              <w:t xml:space="preserve"> и + 1</w:t>
                            </w:r>
                          </w:p>
                          <w:p w14:paraId="5EBE326A" w14:textId="6895CC29" w:rsidR="00B86BA9" w:rsidRPr="00B86BA9" w:rsidRDefault="00B86BA9" w:rsidP="00B86BA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4BF6B" id="Text Box 6" o:spid="_x0000_s1035" type="#_x0000_t202" style="position:absolute;left:0;text-align:left;margin-left:30.25pt;margin-top:29.45pt;width:415.2pt;height:136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" fillcolor="white [3201]" strokeweight=".5pt">
                <v:textbox>
                  <w:txbxContent>
                    <w:p w14:paraId="02E5FD02" w14:textId="2705340E" w:rsidR="00B86BA9" w:rsidRDefault="00B86BA9" w:rsidP="00B86BA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и = 0</w:t>
                      </w:r>
                    </w:p>
                    <w:p w14:paraId="48FB37BB" w14:textId="2E18D7A8" w:rsidR="00B86BA9" w:rsidRPr="002B3309" w:rsidRDefault="00B86BA9" w:rsidP="00B86BA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Пока и </w:t>
                      </w:r>
                      <w:proofErr w:type="gramStart"/>
                      <w:r w:rsidRPr="002B3309">
                        <w:rPr>
                          <w:lang w:val="ru-RU"/>
                        </w:rPr>
                        <w:t>&lt; 10</w:t>
                      </w:r>
                      <w:proofErr w:type="gramEnd"/>
                      <w:r>
                        <w:rPr>
                          <w:lang w:val="ru-RU"/>
                        </w:rPr>
                        <w:t xml:space="preserve"> </w:t>
                      </w:r>
                      <w:r w:rsidRPr="002B3309">
                        <w:rPr>
                          <w:lang w:val="ru-RU"/>
                        </w:rPr>
                        <w:t>{</w:t>
                      </w:r>
                    </w:p>
                    <w:p w14:paraId="42ADC3B3" w14:textId="22A22366" w:rsidR="00B86BA9" w:rsidRPr="00BC1D36" w:rsidRDefault="00B86BA9" w:rsidP="00B86BA9">
                      <w:pPr>
                        <w:ind w:firstLine="0"/>
                        <w:rPr>
                          <w:lang w:val="ru-RU"/>
                        </w:rPr>
                      </w:pPr>
                      <w:r w:rsidRPr="002B3309">
                        <w:rPr>
                          <w:lang w:val="ru-RU"/>
                        </w:rPr>
                        <w:tab/>
                      </w:r>
                      <w:r>
                        <w:rPr>
                          <w:lang w:val="ru-RU"/>
                        </w:rPr>
                        <w:tab/>
                        <w:t>Вывод и +</w:t>
                      </w:r>
                      <w:r w:rsidRPr="005A0638">
                        <w:rPr>
                          <w:lang w:val="ru-RU"/>
                        </w:rPr>
                        <w:t xml:space="preserve"> "\н"</w:t>
                      </w:r>
                    </w:p>
                    <w:p w14:paraId="0A1619EE" w14:textId="2FD7A61B" w:rsidR="00B86BA9" w:rsidRPr="00B86BA9" w:rsidRDefault="00B86BA9" w:rsidP="00B86BA9">
                      <w:pPr>
                        <w:rPr>
                          <w:lang w:val="ru-RU"/>
                        </w:rPr>
                      </w:pPr>
                      <w:r w:rsidRPr="002B3309">
                        <w:rPr>
                          <w:lang w:val="ru-RU"/>
                        </w:rPr>
                        <w:tab/>
                      </w:r>
                      <w:r>
                        <w:rPr>
                          <w:lang w:val="ru-RU"/>
                        </w:rPr>
                        <w:t xml:space="preserve">и </w:t>
                      </w:r>
                      <w:proofErr w:type="gramStart"/>
                      <w:r>
                        <w:rPr>
                          <w:lang w:val="ru-RU"/>
                        </w:rPr>
                        <w:t>=</w:t>
                      </w:r>
                      <w:proofErr w:type="gramEnd"/>
                      <w:r>
                        <w:rPr>
                          <w:lang w:val="ru-RU"/>
                        </w:rPr>
                        <w:t xml:space="preserve"> и + 1</w:t>
                      </w:r>
                    </w:p>
                    <w:p w14:paraId="5EBE326A" w14:textId="6895CC29" w:rsidR="00B86BA9" w:rsidRPr="00B86BA9" w:rsidRDefault="00B86BA9" w:rsidP="00B86BA9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8136FF">
        <w:rPr>
          <w:sz w:val="28"/>
          <w:szCs w:val="28"/>
          <w:lang w:val="ru-RU"/>
        </w:rPr>
        <w:t>Пример</w:t>
      </w:r>
      <w:r w:rsidR="00073C30" w:rsidRPr="008136FF">
        <w:rPr>
          <w:sz w:val="28"/>
          <w:szCs w:val="28"/>
          <w:lang w:val="ru-RU"/>
        </w:rPr>
        <w:t>.</w:t>
      </w:r>
    </w:p>
    <w:p w14:paraId="419287CD" w14:textId="2D70AD59" w:rsidR="00B86BA9" w:rsidRPr="008136FF" w:rsidRDefault="00B86BA9" w:rsidP="00B86BA9">
      <w:pPr>
        <w:ind w:left="720"/>
        <w:rPr>
          <w:sz w:val="28"/>
          <w:szCs w:val="28"/>
          <w:lang w:val="ru-RU"/>
        </w:rPr>
      </w:pPr>
    </w:p>
    <w:p w14:paraId="56B6FC0F" w14:textId="44F0A54A" w:rsidR="00B86BA9" w:rsidRPr="008136FF" w:rsidRDefault="00B86BA9" w:rsidP="00B86BA9">
      <w:pPr>
        <w:ind w:left="720"/>
        <w:rPr>
          <w:sz w:val="28"/>
          <w:szCs w:val="28"/>
          <w:lang w:val="ru-RU"/>
        </w:rPr>
      </w:pPr>
    </w:p>
    <w:p w14:paraId="5F01D98E" w14:textId="6503F5F9" w:rsidR="00B86BA9" w:rsidRPr="008136FF" w:rsidRDefault="00B86BA9" w:rsidP="00B86BA9">
      <w:pPr>
        <w:ind w:left="720"/>
        <w:rPr>
          <w:sz w:val="28"/>
          <w:szCs w:val="28"/>
          <w:lang w:val="ru-RU"/>
        </w:rPr>
      </w:pPr>
    </w:p>
    <w:p w14:paraId="6400460B" w14:textId="798C061C" w:rsidR="00B86BA9" w:rsidRDefault="00B86BA9" w:rsidP="00B86BA9">
      <w:pPr>
        <w:ind w:left="720"/>
        <w:rPr>
          <w:sz w:val="32"/>
          <w:szCs w:val="32"/>
          <w:lang w:val="ru-RU"/>
        </w:rPr>
      </w:pPr>
    </w:p>
    <w:p w14:paraId="54432B3D" w14:textId="77777777" w:rsidR="008136FF" w:rsidRDefault="008136FF" w:rsidP="009A3000">
      <w:pPr>
        <w:ind w:left="720"/>
        <w:rPr>
          <w:b/>
          <w:bCs/>
          <w:sz w:val="32"/>
          <w:szCs w:val="32"/>
          <w:lang w:val="ru-RU"/>
        </w:rPr>
      </w:pPr>
    </w:p>
    <w:p w14:paraId="4080C906" w14:textId="02A021F3" w:rsidR="009A3000" w:rsidRPr="0022101C" w:rsidRDefault="009A3000" w:rsidP="009A3000">
      <w:pPr>
        <w:ind w:left="720"/>
        <w:rPr>
          <w:b/>
          <w:bCs/>
          <w:sz w:val="28"/>
          <w:szCs w:val="28"/>
          <w:lang w:val="ru-RU"/>
        </w:rPr>
      </w:pPr>
      <w:r w:rsidRPr="0022101C">
        <w:rPr>
          <w:b/>
          <w:bCs/>
          <w:sz w:val="28"/>
          <w:szCs w:val="28"/>
          <w:lang w:val="ru-RU"/>
        </w:rPr>
        <w:t>Цикл «Делать-Пока» («делать - пока»).</w:t>
      </w:r>
    </w:p>
    <w:p w14:paraId="27ACC0E6" w14:textId="77777777" w:rsidR="009A3000" w:rsidRPr="009A3000" w:rsidRDefault="009A3000" w:rsidP="009A3000">
      <w:pPr>
        <w:rPr>
          <w:lang w:val="ru-RU"/>
        </w:rPr>
      </w:pPr>
      <w:r>
        <w:rPr>
          <w:lang w:val="ru-RU"/>
        </w:rPr>
        <w:t xml:space="preserve">Блок цикла </w:t>
      </w:r>
      <w:r w:rsidRPr="00BC1D36">
        <w:rPr>
          <w:lang w:val="ru-RU"/>
        </w:rPr>
        <w:t>[</w:t>
      </w:r>
      <w:r>
        <w:rPr>
          <w:lang w:val="ru-RU"/>
        </w:rPr>
        <w:t>код</w:t>
      </w:r>
      <w:r w:rsidRPr="00BC1D36">
        <w:rPr>
          <w:lang w:val="ru-RU"/>
        </w:rPr>
        <w:t>]</w:t>
      </w:r>
      <w:r>
        <w:rPr>
          <w:lang w:val="ru-RU"/>
        </w:rPr>
        <w:t xml:space="preserve"> выполняется пока, верно </w:t>
      </w:r>
      <w:r w:rsidRPr="00BC1D36">
        <w:rPr>
          <w:lang w:val="ru-RU"/>
        </w:rPr>
        <w:t>[</w:t>
      </w:r>
      <w:r>
        <w:rPr>
          <w:lang w:val="ru-RU"/>
        </w:rPr>
        <w:t>условие</w:t>
      </w:r>
      <w:r w:rsidRPr="00BC1D36">
        <w:rPr>
          <w:lang w:val="ru-RU"/>
        </w:rPr>
        <w:t>]</w:t>
      </w:r>
      <w:r>
        <w:rPr>
          <w:lang w:val="ru-RU"/>
        </w:rPr>
        <w:t>.</w:t>
      </w:r>
    </w:p>
    <w:p w14:paraId="2971099A" w14:textId="447A37FB" w:rsidR="009A3000" w:rsidRDefault="00073C30" w:rsidP="008136FF">
      <w:pPr>
        <w:rPr>
          <w:sz w:val="28"/>
          <w:szCs w:val="28"/>
          <w:lang w:val="ru-RU"/>
        </w:rPr>
      </w:pPr>
      <w:r w:rsidRPr="00073C30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2A008D" wp14:editId="3580EFD3">
                <wp:simplePos x="0" y="0"/>
                <wp:positionH relativeFrom="column">
                  <wp:posOffset>383540</wp:posOffset>
                </wp:positionH>
                <wp:positionV relativeFrom="paragraph">
                  <wp:posOffset>338074</wp:posOffset>
                </wp:positionV>
                <wp:extent cx="5273040" cy="1505712"/>
                <wp:effectExtent l="0" t="0" r="10160" b="184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1505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00EC73" w14:textId="1E86D2DF" w:rsidR="009A3000" w:rsidRDefault="009A3000" w:rsidP="009A3000">
                            <w:pPr>
                              <w:rPr>
                                <w:lang w:val="ru-RU"/>
                              </w:rPr>
                            </w:pPr>
                            <w:r w:rsidRPr="009A3000">
                              <w:rPr>
                                <w:lang w:val="ru-RU"/>
                              </w:rPr>
                              <w:t>Делать {</w:t>
                            </w:r>
                          </w:p>
                          <w:p w14:paraId="35547946" w14:textId="6B4B22AE" w:rsidR="009A3000" w:rsidRPr="009A3000" w:rsidRDefault="009A3000" w:rsidP="009A3000">
                            <w:r>
                              <w:rPr>
                                <w:lang w:val="ru-RU"/>
                              </w:rPr>
                              <w:tab/>
                            </w:r>
                            <w:r>
                              <w:t>[</w:t>
                            </w:r>
                            <w:r>
                              <w:rPr>
                                <w:lang w:val="ru-RU"/>
                              </w:rPr>
                              <w:t>код</w:t>
                            </w:r>
                            <w:r>
                              <w:t>]</w:t>
                            </w:r>
                          </w:p>
                          <w:p w14:paraId="00328F3A" w14:textId="28B0BFB3" w:rsidR="009A3000" w:rsidRPr="009A3000" w:rsidRDefault="009A3000" w:rsidP="009A3000">
                            <w:r>
                              <w:t>}</w:t>
                            </w:r>
                            <w:r>
                              <w:rPr>
                                <w:lang w:val="ru-RU"/>
                              </w:rPr>
                              <w:t xml:space="preserve"> Пока </w:t>
                            </w:r>
                            <w:r>
                              <w:t>[</w:t>
                            </w:r>
                            <w:r>
                              <w:rPr>
                                <w:lang w:val="ru-RU"/>
                              </w:rPr>
                              <w:t>условие</w:t>
                            </w:r>
                            <w:r>
                              <w:t>]</w:t>
                            </w:r>
                          </w:p>
                          <w:p w14:paraId="2EAD5FA4" w14:textId="77777777" w:rsidR="009A3000" w:rsidRPr="009A3000" w:rsidRDefault="009A3000" w:rsidP="009A3000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1E031874" w14:textId="4C3AD991" w:rsidR="009A3000" w:rsidRPr="00B86BA9" w:rsidRDefault="009A3000" w:rsidP="009A3000">
                            <w:r w:rsidRPr="009A3000">
                              <w:rPr>
                                <w:lang w:val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A008D" id="Text Box 12" o:spid="_x0000_s1036" type="#_x0000_t202" style="position:absolute;left:0;text-align:left;margin-left:30.2pt;margin-top:26.6pt;width:415.2pt;height:118.5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" fillcolor="white [3201]" strokeweight=".5pt">
                <v:textbox>
                  <w:txbxContent>
                    <w:p w14:paraId="0300EC73" w14:textId="1E86D2DF" w:rsidR="009A3000" w:rsidRDefault="009A3000" w:rsidP="009A3000">
                      <w:pPr>
                        <w:rPr>
                          <w:lang w:val="ru-RU"/>
                        </w:rPr>
                      </w:pPr>
                      <w:r w:rsidRPr="009A3000">
                        <w:rPr>
                          <w:lang w:val="ru-RU"/>
                        </w:rPr>
                        <w:t>Делать {</w:t>
                      </w:r>
                    </w:p>
                    <w:p w14:paraId="35547946" w14:textId="6B4B22AE" w:rsidR="009A3000" w:rsidRPr="009A3000" w:rsidRDefault="009A3000" w:rsidP="009A3000">
                      <w:r>
                        <w:rPr>
                          <w:lang w:val="ru-RU"/>
                        </w:rPr>
                        <w:tab/>
                      </w:r>
                      <w:r>
                        <w:t>[</w:t>
                      </w:r>
                      <w:r>
                        <w:rPr>
                          <w:lang w:val="ru-RU"/>
                        </w:rPr>
                        <w:t>код</w:t>
                      </w:r>
                      <w:r>
                        <w:t>]</w:t>
                      </w:r>
                    </w:p>
                    <w:p w14:paraId="00328F3A" w14:textId="28B0BFB3" w:rsidR="009A3000" w:rsidRPr="009A3000" w:rsidRDefault="009A3000" w:rsidP="009A3000">
                      <w:r>
                        <w:t>}</w:t>
                      </w:r>
                      <w:r>
                        <w:rPr>
                          <w:lang w:val="ru-RU"/>
                        </w:rPr>
                        <w:t xml:space="preserve"> Пока </w:t>
                      </w:r>
                      <w:r>
                        <w:t>[</w:t>
                      </w:r>
                      <w:r>
                        <w:rPr>
                          <w:lang w:val="ru-RU"/>
                        </w:rPr>
                        <w:t>условие</w:t>
                      </w:r>
                      <w:r>
                        <w:t>]</w:t>
                      </w:r>
                    </w:p>
                    <w:p w14:paraId="2EAD5FA4" w14:textId="77777777" w:rsidR="009A3000" w:rsidRPr="009A3000" w:rsidRDefault="009A3000" w:rsidP="009A3000">
                      <w:pPr>
                        <w:rPr>
                          <w:lang w:val="ru-RU"/>
                        </w:rPr>
                      </w:pPr>
                    </w:p>
                    <w:p w14:paraId="1E031874" w14:textId="4C3AD991" w:rsidR="009A3000" w:rsidRPr="00B86BA9" w:rsidRDefault="009A3000" w:rsidP="009A3000">
                      <w:r w:rsidRPr="009A3000">
                        <w:rPr>
                          <w:lang w:val="ru-RU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A3000" w:rsidRPr="00073C30">
        <w:rPr>
          <w:sz w:val="28"/>
          <w:szCs w:val="28"/>
          <w:lang w:val="ru-RU"/>
        </w:rPr>
        <w:t>Синтаксис</w:t>
      </w:r>
      <w:r w:rsidRPr="00073C30">
        <w:rPr>
          <w:sz w:val="28"/>
          <w:szCs w:val="28"/>
          <w:lang w:val="ru-RU"/>
        </w:rPr>
        <w:t>.</w:t>
      </w:r>
    </w:p>
    <w:p w14:paraId="1FC278B2" w14:textId="77777777" w:rsidR="00180AF4" w:rsidRDefault="00180AF4" w:rsidP="008136FF">
      <w:pPr>
        <w:rPr>
          <w:sz w:val="28"/>
          <w:szCs w:val="28"/>
          <w:lang w:val="ru-RU"/>
        </w:rPr>
      </w:pPr>
    </w:p>
    <w:p w14:paraId="22C3F295" w14:textId="77777777" w:rsidR="00180AF4" w:rsidRPr="00073C30" w:rsidRDefault="00180AF4" w:rsidP="008136FF">
      <w:pPr>
        <w:rPr>
          <w:sz w:val="32"/>
          <w:szCs w:val="32"/>
          <w:lang w:val="ru-RU"/>
        </w:rPr>
      </w:pPr>
    </w:p>
    <w:p w14:paraId="055CE32B" w14:textId="081D7DD4" w:rsidR="009A3000" w:rsidRDefault="009A3000" w:rsidP="009A3000">
      <w:pPr>
        <w:ind w:left="720"/>
        <w:rPr>
          <w:sz w:val="32"/>
          <w:szCs w:val="32"/>
          <w:lang w:val="ru-RU"/>
        </w:rPr>
      </w:pPr>
    </w:p>
    <w:p w14:paraId="710AC59A" w14:textId="77777777" w:rsidR="009A3000" w:rsidRDefault="009A3000" w:rsidP="009A3000">
      <w:pPr>
        <w:ind w:left="720"/>
        <w:rPr>
          <w:sz w:val="32"/>
          <w:szCs w:val="32"/>
          <w:lang w:val="ru-RU"/>
        </w:rPr>
      </w:pPr>
    </w:p>
    <w:p w14:paraId="2C04854A" w14:textId="77777777" w:rsidR="00180AF4" w:rsidRDefault="00180AF4" w:rsidP="00180AF4">
      <w:pPr>
        <w:ind w:firstLine="0"/>
        <w:rPr>
          <w:sz w:val="32"/>
          <w:szCs w:val="32"/>
          <w:lang w:val="ru-RU"/>
        </w:rPr>
      </w:pPr>
    </w:p>
    <w:p w14:paraId="75D04F4D" w14:textId="7F81A785" w:rsidR="00180AF4" w:rsidRPr="00073C30" w:rsidRDefault="00180AF4" w:rsidP="00180AF4">
      <w:pPr>
        <w:rPr>
          <w:sz w:val="28"/>
          <w:szCs w:val="28"/>
          <w:lang w:val="ru-RU"/>
        </w:rPr>
      </w:pPr>
      <w:r w:rsidRPr="00073C30">
        <w:rPr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3328F2" wp14:editId="78B6A287">
                <wp:simplePos x="0" y="0"/>
                <wp:positionH relativeFrom="column">
                  <wp:posOffset>384048</wp:posOffset>
                </wp:positionH>
                <wp:positionV relativeFrom="paragraph">
                  <wp:posOffset>373507</wp:posOffset>
                </wp:positionV>
                <wp:extent cx="5273040" cy="2194560"/>
                <wp:effectExtent l="0" t="0" r="1016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219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63AB47" w14:textId="77777777" w:rsidR="00180AF4" w:rsidRPr="00073C30" w:rsidRDefault="00180AF4" w:rsidP="00180AF4">
                            <w:pPr>
                              <w:rPr>
                                <w:lang w:val="ru-RU"/>
                              </w:rPr>
                            </w:pPr>
                            <w:r w:rsidRPr="00073C30">
                              <w:rPr>
                                <w:lang w:val="ru-RU"/>
                              </w:rPr>
                              <w:t>и = 0</w:t>
                            </w:r>
                          </w:p>
                          <w:p w14:paraId="4CAE9391" w14:textId="77777777" w:rsidR="00180AF4" w:rsidRPr="00073C30" w:rsidRDefault="00180AF4" w:rsidP="00180AF4">
                            <w:pPr>
                              <w:rPr>
                                <w:lang w:val="ru-RU"/>
                              </w:rPr>
                            </w:pPr>
                            <w:proofErr w:type="gramStart"/>
                            <w:r w:rsidRPr="00073C30">
                              <w:rPr>
                                <w:lang w:val="ru-RU"/>
                              </w:rPr>
                              <w:t>Делать{</w:t>
                            </w:r>
                            <w:proofErr w:type="gramEnd"/>
                          </w:p>
                          <w:p w14:paraId="605FF42C" w14:textId="77777777" w:rsidR="00180AF4" w:rsidRPr="00073C30" w:rsidRDefault="00180AF4" w:rsidP="00180AF4">
                            <w:pPr>
                              <w:rPr>
                                <w:lang w:val="ru-RU"/>
                              </w:rPr>
                            </w:pPr>
                            <w:r w:rsidRPr="00073C30">
                              <w:rPr>
                                <w:lang w:val="ru-RU"/>
                              </w:rPr>
                              <w:tab/>
                              <w:t>Вывод и</w:t>
                            </w:r>
                          </w:p>
                          <w:p w14:paraId="5C27154C" w14:textId="77777777" w:rsidR="00180AF4" w:rsidRPr="00073C30" w:rsidRDefault="00180AF4" w:rsidP="00180AF4">
                            <w:pPr>
                              <w:rPr>
                                <w:lang w:val="ru-RU"/>
                              </w:rPr>
                            </w:pPr>
                            <w:r w:rsidRPr="00073C30">
                              <w:rPr>
                                <w:lang w:val="ru-RU"/>
                              </w:rPr>
                              <w:tab/>
                              <w:t>Вывод "\н"</w:t>
                            </w:r>
                          </w:p>
                          <w:p w14:paraId="6268F23A" w14:textId="77777777" w:rsidR="00180AF4" w:rsidRPr="00073C30" w:rsidRDefault="00180AF4" w:rsidP="00180AF4">
                            <w:pPr>
                              <w:rPr>
                                <w:lang w:val="ru-RU"/>
                              </w:rPr>
                            </w:pPr>
                            <w:r w:rsidRPr="00073C30">
                              <w:rPr>
                                <w:lang w:val="ru-RU"/>
                              </w:rPr>
                              <w:tab/>
                              <w:t xml:space="preserve">и </w:t>
                            </w:r>
                            <w:proofErr w:type="gramStart"/>
                            <w:r w:rsidRPr="00073C30">
                              <w:rPr>
                                <w:lang w:val="ru-RU"/>
                              </w:rPr>
                              <w:t>=</w:t>
                            </w:r>
                            <w:proofErr w:type="gramEnd"/>
                            <w:r w:rsidRPr="00073C30">
                              <w:rPr>
                                <w:lang w:val="ru-RU"/>
                              </w:rPr>
                              <w:t xml:space="preserve"> и + 1</w:t>
                            </w:r>
                          </w:p>
                          <w:p w14:paraId="6F21914E" w14:textId="77777777" w:rsidR="00180AF4" w:rsidRPr="00073C30" w:rsidRDefault="00180AF4" w:rsidP="00180AF4">
                            <w:pPr>
                              <w:rPr>
                                <w:lang w:val="ru-RU"/>
                              </w:rPr>
                            </w:pPr>
                            <w:r w:rsidRPr="00073C30">
                              <w:rPr>
                                <w:lang w:val="ru-RU"/>
                              </w:rPr>
                              <w:t xml:space="preserve">} Пока (и </w:t>
                            </w:r>
                            <w:proofErr w:type="gramStart"/>
                            <w:r w:rsidRPr="00073C30">
                              <w:rPr>
                                <w:lang w:val="ru-RU"/>
                              </w:rPr>
                              <w:t>&lt; 10</w:t>
                            </w:r>
                            <w:proofErr w:type="gramEnd"/>
                            <w:r w:rsidRPr="00073C30"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328F2" id="Text Box 13" o:spid="_x0000_s1037" type="#_x0000_t202" style="position:absolute;left:0;text-align:left;margin-left:30.25pt;margin-top:29.4pt;width:415.2pt;height:172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" fillcolor="white [3201]" strokeweight=".5pt">
                <v:textbox>
                  <w:txbxContent>
                    <w:p w14:paraId="2A63AB47" w14:textId="77777777" w:rsidR="00180AF4" w:rsidRPr="00073C30" w:rsidRDefault="00180AF4" w:rsidP="00180AF4">
                      <w:pPr>
                        <w:rPr>
                          <w:lang w:val="ru-RU"/>
                        </w:rPr>
                      </w:pPr>
                      <w:r w:rsidRPr="00073C30">
                        <w:rPr>
                          <w:lang w:val="ru-RU"/>
                        </w:rPr>
                        <w:t>и = 0</w:t>
                      </w:r>
                    </w:p>
                    <w:p w14:paraId="4CAE9391" w14:textId="77777777" w:rsidR="00180AF4" w:rsidRPr="00073C30" w:rsidRDefault="00180AF4" w:rsidP="00180AF4">
                      <w:pPr>
                        <w:rPr>
                          <w:lang w:val="ru-RU"/>
                        </w:rPr>
                      </w:pPr>
                      <w:proofErr w:type="gramStart"/>
                      <w:r w:rsidRPr="00073C30">
                        <w:rPr>
                          <w:lang w:val="ru-RU"/>
                        </w:rPr>
                        <w:t>Делать{</w:t>
                      </w:r>
                      <w:proofErr w:type="gramEnd"/>
                    </w:p>
                    <w:p w14:paraId="605FF42C" w14:textId="77777777" w:rsidR="00180AF4" w:rsidRPr="00073C30" w:rsidRDefault="00180AF4" w:rsidP="00180AF4">
                      <w:pPr>
                        <w:rPr>
                          <w:lang w:val="ru-RU"/>
                        </w:rPr>
                      </w:pPr>
                      <w:r w:rsidRPr="00073C30">
                        <w:rPr>
                          <w:lang w:val="ru-RU"/>
                        </w:rPr>
                        <w:tab/>
                        <w:t>Вывод и</w:t>
                      </w:r>
                    </w:p>
                    <w:p w14:paraId="5C27154C" w14:textId="77777777" w:rsidR="00180AF4" w:rsidRPr="00073C30" w:rsidRDefault="00180AF4" w:rsidP="00180AF4">
                      <w:pPr>
                        <w:rPr>
                          <w:lang w:val="ru-RU"/>
                        </w:rPr>
                      </w:pPr>
                      <w:r w:rsidRPr="00073C30">
                        <w:rPr>
                          <w:lang w:val="ru-RU"/>
                        </w:rPr>
                        <w:tab/>
                        <w:t>Вывод "\н"</w:t>
                      </w:r>
                    </w:p>
                    <w:p w14:paraId="6268F23A" w14:textId="77777777" w:rsidR="00180AF4" w:rsidRPr="00073C30" w:rsidRDefault="00180AF4" w:rsidP="00180AF4">
                      <w:pPr>
                        <w:rPr>
                          <w:lang w:val="ru-RU"/>
                        </w:rPr>
                      </w:pPr>
                      <w:r w:rsidRPr="00073C30">
                        <w:rPr>
                          <w:lang w:val="ru-RU"/>
                        </w:rPr>
                        <w:tab/>
                        <w:t xml:space="preserve">и </w:t>
                      </w:r>
                      <w:proofErr w:type="gramStart"/>
                      <w:r w:rsidRPr="00073C30">
                        <w:rPr>
                          <w:lang w:val="ru-RU"/>
                        </w:rPr>
                        <w:t>=</w:t>
                      </w:r>
                      <w:proofErr w:type="gramEnd"/>
                      <w:r w:rsidRPr="00073C30">
                        <w:rPr>
                          <w:lang w:val="ru-RU"/>
                        </w:rPr>
                        <w:t xml:space="preserve"> и + 1</w:t>
                      </w:r>
                    </w:p>
                    <w:p w14:paraId="6F21914E" w14:textId="77777777" w:rsidR="00180AF4" w:rsidRPr="00073C30" w:rsidRDefault="00180AF4" w:rsidP="00180AF4">
                      <w:pPr>
                        <w:rPr>
                          <w:lang w:val="ru-RU"/>
                        </w:rPr>
                      </w:pPr>
                      <w:r w:rsidRPr="00073C30">
                        <w:rPr>
                          <w:lang w:val="ru-RU"/>
                        </w:rPr>
                        <w:t xml:space="preserve">} Пока (и </w:t>
                      </w:r>
                      <w:proofErr w:type="gramStart"/>
                      <w:r w:rsidRPr="00073C30">
                        <w:rPr>
                          <w:lang w:val="ru-RU"/>
                        </w:rPr>
                        <w:t>&lt; 10</w:t>
                      </w:r>
                      <w:proofErr w:type="gramEnd"/>
                      <w:r w:rsidRPr="00073C30"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73C30">
        <w:rPr>
          <w:sz w:val="28"/>
          <w:szCs w:val="28"/>
          <w:lang w:val="ru-RU"/>
        </w:rPr>
        <w:t>Пример.</w:t>
      </w:r>
    </w:p>
    <w:p w14:paraId="537F2173" w14:textId="77777777" w:rsidR="00180AF4" w:rsidRDefault="00180AF4" w:rsidP="00180AF4">
      <w:pPr>
        <w:ind w:left="720"/>
        <w:rPr>
          <w:sz w:val="32"/>
          <w:szCs w:val="32"/>
          <w:lang w:val="ru-RU"/>
        </w:rPr>
      </w:pPr>
    </w:p>
    <w:p w14:paraId="207EF26B" w14:textId="77777777" w:rsidR="009A3000" w:rsidRDefault="009A3000" w:rsidP="009A3000">
      <w:pPr>
        <w:ind w:left="720"/>
        <w:rPr>
          <w:sz w:val="32"/>
          <w:szCs w:val="32"/>
          <w:lang w:val="ru-RU"/>
        </w:rPr>
      </w:pPr>
    </w:p>
    <w:p w14:paraId="4126C811" w14:textId="77777777" w:rsidR="009A3000" w:rsidRDefault="009A3000" w:rsidP="009A3000">
      <w:pPr>
        <w:ind w:left="720"/>
        <w:rPr>
          <w:sz w:val="32"/>
          <w:szCs w:val="32"/>
          <w:lang w:val="ru-RU"/>
        </w:rPr>
      </w:pPr>
    </w:p>
    <w:p w14:paraId="07D5FBD0" w14:textId="77777777" w:rsidR="009A3000" w:rsidRDefault="009A3000" w:rsidP="009A3000">
      <w:pPr>
        <w:ind w:left="720"/>
        <w:rPr>
          <w:sz w:val="32"/>
          <w:szCs w:val="32"/>
          <w:lang w:val="ru-RU"/>
        </w:rPr>
      </w:pPr>
    </w:p>
    <w:p w14:paraId="5C1344C9" w14:textId="77777777" w:rsidR="009A3000" w:rsidRDefault="009A3000" w:rsidP="00B86BA9">
      <w:pPr>
        <w:ind w:left="720"/>
        <w:rPr>
          <w:sz w:val="32"/>
          <w:szCs w:val="32"/>
          <w:lang w:val="ru-RU"/>
        </w:rPr>
      </w:pPr>
    </w:p>
    <w:p w14:paraId="08C7225D" w14:textId="77777777" w:rsidR="008136FF" w:rsidRDefault="008136FF" w:rsidP="00B86BA9">
      <w:pPr>
        <w:ind w:left="720"/>
        <w:rPr>
          <w:b/>
          <w:bCs/>
          <w:sz w:val="32"/>
          <w:szCs w:val="32"/>
          <w:lang w:val="ru-RU"/>
        </w:rPr>
      </w:pPr>
    </w:p>
    <w:p w14:paraId="1E1FFBBF" w14:textId="2FDE9356" w:rsidR="00B86BA9" w:rsidRPr="0022101C" w:rsidRDefault="00B86BA9" w:rsidP="00B86BA9">
      <w:pPr>
        <w:ind w:left="720"/>
        <w:rPr>
          <w:b/>
          <w:bCs/>
          <w:sz w:val="28"/>
          <w:szCs w:val="28"/>
          <w:lang w:val="ru-RU"/>
        </w:rPr>
      </w:pPr>
      <w:r w:rsidRPr="0022101C">
        <w:rPr>
          <w:b/>
          <w:bCs/>
          <w:sz w:val="28"/>
          <w:szCs w:val="28"/>
          <w:lang w:val="ru-RU"/>
        </w:rPr>
        <w:t>Цикл «Для»</w:t>
      </w:r>
      <w:r w:rsidR="00C12D21" w:rsidRPr="0022101C">
        <w:rPr>
          <w:b/>
          <w:bCs/>
          <w:sz w:val="28"/>
          <w:szCs w:val="28"/>
          <w:lang w:val="ru-RU"/>
        </w:rPr>
        <w:t xml:space="preserve"> («для»).</w:t>
      </w:r>
    </w:p>
    <w:p w14:paraId="4C099A37" w14:textId="246BE5A4" w:rsidR="00B86BA9" w:rsidRDefault="00C12D21" w:rsidP="00B86BA9">
      <w:pPr>
        <w:rPr>
          <w:lang w:val="ru-RU"/>
        </w:rPr>
      </w:pPr>
      <w:r>
        <w:rPr>
          <w:lang w:val="ru-RU"/>
        </w:rPr>
        <w:t>Цикл состоит из блоков инициализации, условие и обновление:</w:t>
      </w:r>
    </w:p>
    <w:p w14:paraId="660375D3" w14:textId="7AEFC4EF" w:rsidR="00C12D21" w:rsidRDefault="00C12D21" w:rsidP="00C12D21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Инициализация:</w:t>
      </w:r>
      <w:r w:rsidRPr="00C12D21">
        <w:rPr>
          <w:lang w:val="ru-RU"/>
        </w:rPr>
        <w:t xml:space="preserve"> </w:t>
      </w:r>
      <w:r>
        <w:rPr>
          <w:lang w:val="ru-RU"/>
        </w:rPr>
        <w:t>в</w:t>
      </w:r>
      <w:r w:rsidRPr="00C12D21">
        <w:rPr>
          <w:lang w:val="ru-RU"/>
        </w:rPr>
        <w:t>ыполняется один раз при начале цикла и используется для инициализации переменной цикла.</w:t>
      </w:r>
    </w:p>
    <w:p w14:paraId="05D88FB4" w14:textId="25E14AE6" w:rsidR="00C12D21" w:rsidRDefault="00C12D21" w:rsidP="00C12D21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Условие: о</w:t>
      </w:r>
      <w:r w:rsidRPr="00C12D21">
        <w:rPr>
          <w:lang w:val="ru-RU"/>
        </w:rPr>
        <w:t>пределяет условие, при котором цикл будет продолжаться. Если условие истинно, выполнение кода в цикле продолжается, ин</w:t>
      </w:r>
      <w:r>
        <w:rPr>
          <w:lang w:val="ru-RU"/>
        </w:rPr>
        <w:t>аче цикл завершается.</w:t>
      </w:r>
    </w:p>
    <w:p w14:paraId="06972FE1" w14:textId="103A92AE" w:rsidR="00C12D21" w:rsidRDefault="00C12D21" w:rsidP="00C12D21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Обновление: в</w:t>
      </w:r>
      <w:r w:rsidRPr="00C12D21">
        <w:rPr>
          <w:lang w:val="ru-RU"/>
        </w:rPr>
        <w:t>ыполняется после каждой итерации цикла и обычно используется для изменения переменной цикла.</w:t>
      </w:r>
    </w:p>
    <w:p w14:paraId="3219E31F" w14:textId="0BD5B429" w:rsidR="00811C8D" w:rsidRPr="00811C8D" w:rsidRDefault="00811C8D" w:rsidP="00811C8D">
      <w:pPr>
        <w:rPr>
          <w:lang w:val="ru-RU"/>
        </w:rPr>
      </w:pPr>
      <w:r>
        <w:rPr>
          <w:lang w:val="ru-RU"/>
        </w:rPr>
        <w:t xml:space="preserve">Если блок </w:t>
      </w:r>
      <w:r w:rsidRPr="00811C8D">
        <w:rPr>
          <w:lang w:val="ru-RU"/>
        </w:rPr>
        <w:t>[</w:t>
      </w:r>
      <w:r>
        <w:rPr>
          <w:lang w:val="ru-RU"/>
        </w:rPr>
        <w:t>код</w:t>
      </w:r>
      <w:r w:rsidRPr="00811C8D">
        <w:rPr>
          <w:lang w:val="ru-RU"/>
        </w:rPr>
        <w:t>]</w:t>
      </w:r>
      <w:r>
        <w:rPr>
          <w:lang w:val="ru-RU"/>
        </w:rPr>
        <w:t xml:space="preserve"> содержит одну строку фигурные «</w:t>
      </w:r>
      <w:r w:rsidRPr="00811C8D">
        <w:rPr>
          <w:lang w:val="ru-RU"/>
        </w:rPr>
        <w:t>{}</w:t>
      </w:r>
      <w:r>
        <w:rPr>
          <w:lang w:val="ru-RU"/>
        </w:rPr>
        <w:t>» скобки можно упустить.</w:t>
      </w:r>
    </w:p>
    <w:p w14:paraId="4C382B58" w14:textId="77777777" w:rsidR="009C7092" w:rsidRDefault="009C7092" w:rsidP="009C7092">
      <w:pPr>
        <w:ind w:firstLine="0"/>
        <w:rPr>
          <w:sz w:val="32"/>
          <w:szCs w:val="32"/>
          <w:lang w:val="ru-RU"/>
        </w:rPr>
      </w:pPr>
    </w:p>
    <w:p w14:paraId="308640C0" w14:textId="029CF658" w:rsidR="00C12D21" w:rsidRDefault="00C12D21" w:rsidP="008136FF">
      <w:pPr>
        <w:rPr>
          <w:sz w:val="28"/>
          <w:szCs w:val="28"/>
          <w:lang w:val="ru-RU"/>
        </w:rPr>
      </w:pPr>
      <w:r w:rsidRPr="008136FF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6ED9E5" wp14:editId="6E066055">
                <wp:simplePos x="0" y="0"/>
                <wp:positionH relativeFrom="column">
                  <wp:posOffset>384048</wp:posOffset>
                </wp:positionH>
                <wp:positionV relativeFrom="paragraph">
                  <wp:posOffset>465328</wp:posOffset>
                </wp:positionV>
                <wp:extent cx="5273040" cy="1133856"/>
                <wp:effectExtent l="0" t="0" r="1016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1133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97018" w14:textId="77777777" w:rsidR="00811C8D" w:rsidRDefault="00C12D21" w:rsidP="00C12D21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Для (</w:t>
                            </w:r>
                            <w:r w:rsidR="00811C8D" w:rsidRPr="002B3309">
                              <w:rPr>
                                <w:lang w:val="ru-RU"/>
                              </w:rPr>
                              <w:t>[</w:t>
                            </w:r>
                            <w:r w:rsidR="00811C8D">
                              <w:rPr>
                                <w:lang w:val="ru-RU"/>
                              </w:rPr>
                              <w:t>инициализация</w:t>
                            </w:r>
                            <w:r w:rsidR="00811C8D" w:rsidRPr="002B3309">
                              <w:rPr>
                                <w:lang w:val="ru-RU"/>
                              </w:rPr>
                              <w:t>]</w:t>
                            </w:r>
                            <w:r w:rsidR="00811C8D">
                              <w:rPr>
                                <w:lang w:val="ru-RU"/>
                              </w:rPr>
                              <w:t xml:space="preserve">; </w:t>
                            </w:r>
                            <w:r w:rsidR="00811C8D" w:rsidRPr="002B3309">
                              <w:rPr>
                                <w:lang w:val="ru-RU"/>
                              </w:rPr>
                              <w:t>[</w:t>
                            </w:r>
                            <w:r w:rsidR="00811C8D">
                              <w:rPr>
                                <w:lang w:val="ru-RU"/>
                              </w:rPr>
                              <w:t>условие</w:t>
                            </w:r>
                            <w:r w:rsidR="00811C8D" w:rsidRPr="002B3309">
                              <w:rPr>
                                <w:lang w:val="ru-RU"/>
                              </w:rPr>
                              <w:t>]</w:t>
                            </w:r>
                            <w:r w:rsidR="00811C8D">
                              <w:rPr>
                                <w:lang w:val="ru-RU"/>
                              </w:rPr>
                              <w:t xml:space="preserve">; </w:t>
                            </w:r>
                            <w:r w:rsidR="00811C8D" w:rsidRPr="002B3309">
                              <w:rPr>
                                <w:lang w:val="ru-RU"/>
                              </w:rPr>
                              <w:t>[</w:t>
                            </w:r>
                            <w:r w:rsidR="00811C8D">
                              <w:rPr>
                                <w:lang w:val="ru-RU"/>
                              </w:rPr>
                              <w:t>обновление</w:t>
                            </w:r>
                            <w:r w:rsidR="00811C8D" w:rsidRPr="002B3309">
                              <w:rPr>
                                <w:lang w:val="ru-RU"/>
                              </w:rPr>
                              <w:t>]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  <w:r w:rsidR="00811C8D">
                              <w:rPr>
                                <w:lang w:val="ru-RU"/>
                              </w:rPr>
                              <w:t xml:space="preserve"> </w:t>
                            </w:r>
                            <w:r w:rsidR="00811C8D" w:rsidRPr="002B3309">
                              <w:rPr>
                                <w:lang w:val="ru-RU"/>
                              </w:rPr>
                              <w:t>{</w:t>
                            </w:r>
                          </w:p>
                          <w:p w14:paraId="3FCF0DC8" w14:textId="5D48471F" w:rsidR="00811C8D" w:rsidRPr="002B3309" w:rsidRDefault="00811C8D" w:rsidP="00C12D21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ab/>
                            </w:r>
                            <w:r w:rsidRPr="002B3309">
                              <w:rPr>
                                <w:lang w:val="ru-RU"/>
                              </w:rPr>
                              <w:t>[</w:t>
                            </w:r>
                            <w:r>
                              <w:rPr>
                                <w:lang w:val="ru-RU"/>
                              </w:rPr>
                              <w:t>код</w:t>
                            </w:r>
                            <w:r w:rsidRPr="002B3309">
                              <w:rPr>
                                <w:lang w:val="ru-RU"/>
                              </w:rPr>
                              <w:t>]</w:t>
                            </w:r>
                          </w:p>
                          <w:p w14:paraId="2D9267AD" w14:textId="027E3BF6" w:rsidR="00C12D21" w:rsidRPr="00811C8D" w:rsidRDefault="00811C8D" w:rsidP="00C12D21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ED9E5" id="Text Box 9" o:spid="_x0000_s1038" type="#_x0000_t202" style="position:absolute;left:0;text-align:left;margin-left:30.25pt;margin-top:36.65pt;width:415.2pt;height:89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" fillcolor="white [3201]" strokeweight=".5pt">
                <v:textbox>
                  <w:txbxContent>
                    <w:p w14:paraId="5CE97018" w14:textId="77777777" w:rsidR="00811C8D" w:rsidRDefault="00C12D21" w:rsidP="00C12D21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Для (</w:t>
                      </w:r>
                      <w:r w:rsidR="00811C8D" w:rsidRPr="002B3309">
                        <w:rPr>
                          <w:lang w:val="ru-RU"/>
                        </w:rPr>
                        <w:t>[</w:t>
                      </w:r>
                      <w:r w:rsidR="00811C8D">
                        <w:rPr>
                          <w:lang w:val="ru-RU"/>
                        </w:rPr>
                        <w:t>инициализация</w:t>
                      </w:r>
                      <w:r w:rsidR="00811C8D" w:rsidRPr="002B3309">
                        <w:rPr>
                          <w:lang w:val="ru-RU"/>
                        </w:rPr>
                        <w:t>]</w:t>
                      </w:r>
                      <w:r w:rsidR="00811C8D">
                        <w:rPr>
                          <w:lang w:val="ru-RU"/>
                        </w:rPr>
                        <w:t xml:space="preserve">; </w:t>
                      </w:r>
                      <w:r w:rsidR="00811C8D" w:rsidRPr="002B3309">
                        <w:rPr>
                          <w:lang w:val="ru-RU"/>
                        </w:rPr>
                        <w:t>[</w:t>
                      </w:r>
                      <w:r w:rsidR="00811C8D">
                        <w:rPr>
                          <w:lang w:val="ru-RU"/>
                        </w:rPr>
                        <w:t>условие</w:t>
                      </w:r>
                      <w:r w:rsidR="00811C8D" w:rsidRPr="002B3309">
                        <w:rPr>
                          <w:lang w:val="ru-RU"/>
                        </w:rPr>
                        <w:t>]</w:t>
                      </w:r>
                      <w:r w:rsidR="00811C8D">
                        <w:rPr>
                          <w:lang w:val="ru-RU"/>
                        </w:rPr>
                        <w:t xml:space="preserve">; </w:t>
                      </w:r>
                      <w:r w:rsidR="00811C8D" w:rsidRPr="002B3309">
                        <w:rPr>
                          <w:lang w:val="ru-RU"/>
                        </w:rPr>
                        <w:t>[</w:t>
                      </w:r>
                      <w:r w:rsidR="00811C8D">
                        <w:rPr>
                          <w:lang w:val="ru-RU"/>
                        </w:rPr>
                        <w:t>обновление</w:t>
                      </w:r>
                      <w:r w:rsidR="00811C8D" w:rsidRPr="002B3309">
                        <w:rPr>
                          <w:lang w:val="ru-RU"/>
                        </w:rPr>
                        <w:t>]</w:t>
                      </w:r>
                      <w:r>
                        <w:rPr>
                          <w:lang w:val="ru-RU"/>
                        </w:rPr>
                        <w:t>)</w:t>
                      </w:r>
                      <w:r w:rsidR="00811C8D">
                        <w:rPr>
                          <w:lang w:val="ru-RU"/>
                        </w:rPr>
                        <w:t xml:space="preserve"> </w:t>
                      </w:r>
                      <w:r w:rsidR="00811C8D" w:rsidRPr="002B3309">
                        <w:rPr>
                          <w:lang w:val="ru-RU"/>
                        </w:rPr>
                        <w:t>{</w:t>
                      </w:r>
                    </w:p>
                    <w:p w14:paraId="3FCF0DC8" w14:textId="5D48471F" w:rsidR="00811C8D" w:rsidRPr="002B3309" w:rsidRDefault="00811C8D" w:rsidP="00C12D21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ab/>
                      </w:r>
                      <w:r w:rsidRPr="002B3309">
                        <w:rPr>
                          <w:lang w:val="ru-RU"/>
                        </w:rPr>
                        <w:t>[</w:t>
                      </w:r>
                      <w:r>
                        <w:rPr>
                          <w:lang w:val="ru-RU"/>
                        </w:rPr>
                        <w:t>код</w:t>
                      </w:r>
                      <w:r w:rsidRPr="002B3309">
                        <w:rPr>
                          <w:lang w:val="ru-RU"/>
                        </w:rPr>
                        <w:t>]</w:t>
                      </w:r>
                    </w:p>
                    <w:p w14:paraId="2D9267AD" w14:textId="027E3BF6" w:rsidR="00C12D21" w:rsidRPr="00811C8D" w:rsidRDefault="00811C8D" w:rsidP="00C12D21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8136FF">
        <w:rPr>
          <w:sz w:val="28"/>
          <w:szCs w:val="28"/>
          <w:lang w:val="ru-RU"/>
        </w:rPr>
        <w:t>Синтаксис.</w:t>
      </w:r>
    </w:p>
    <w:p w14:paraId="5AA351DA" w14:textId="468807C4" w:rsidR="00180AF4" w:rsidRDefault="00180AF4" w:rsidP="008136FF">
      <w:pPr>
        <w:rPr>
          <w:sz w:val="28"/>
          <w:szCs w:val="28"/>
          <w:lang w:val="ru-RU"/>
        </w:rPr>
      </w:pPr>
    </w:p>
    <w:p w14:paraId="6B9EC670" w14:textId="77777777" w:rsidR="00180AF4" w:rsidRPr="008136FF" w:rsidRDefault="00180AF4" w:rsidP="008136FF">
      <w:pPr>
        <w:rPr>
          <w:sz w:val="28"/>
          <w:szCs w:val="28"/>
          <w:lang w:val="ru-RU"/>
        </w:rPr>
      </w:pPr>
    </w:p>
    <w:p w14:paraId="1837DD0F" w14:textId="322852DB" w:rsidR="00C12D21" w:rsidRPr="008136FF" w:rsidRDefault="00C12D21" w:rsidP="00811C8D">
      <w:pPr>
        <w:ind w:firstLine="0"/>
        <w:rPr>
          <w:sz w:val="28"/>
          <w:szCs w:val="28"/>
          <w:lang w:val="ru-RU"/>
        </w:rPr>
      </w:pPr>
    </w:p>
    <w:p w14:paraId="33F48D2D" w14:textId="3C59445F" w:rsidR="00811C8D" w:rsidRDefault="00180AF4" w:rsidP="00180AF4">
      <w:pPr>
        <w:rPr>
          <w:sz w:val="32"/>
          <w:szCs w:val="32"/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E3CB61" wp14:editId="63C045B1">
                <wp:simplePos x="0" y="0"/>
                <wp:positionH relativeFrom="column">
                  <wp:posOffset>384048</wp:posOffset>
                </wp:positionH>
                <wp:positionV relativeFrom="paragraph">
                  <wp:posOffset>402336</wp:posOffset>
                </wp:positionV>
                <wp:extent cx="5273040" cy="890016"/>
                <wp:effectExtent l="0" t="0" r="10160" b="120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890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7D37B" w14:textId="74B82783" w:rsidR="00A81432" w:rsidRPr="002B3309" w:rsidRDefault="00811C8D" w:rsidP="00811C8D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Для (и = 0; и </w:t>
                            </w:r>
                            <w:proofErr w:type="gramStart"/>
                            <w:r w:rsidRPr="002B3309">
                              <w:rPr>
                                <w:lang w:val="ru-RU"/>
                              </w:rPr>
                              <w:t xml:space="preserve">&lt; </w:t>
                            </w:r>
                            <w:r w:rsidR="00A81432" w:rsidRPr="002B3309">
                              <w:rPr>
                                <w:lang w:val="ru-RU"/>
                              </w:rPr>
                              <w:t>10</w:t>
                            </w:r>
                            <w:proofErr w:type="gramEnd"/>
                            <w:r w:rsidR="00A81432" w:rsidRPr="002B3309">
                              <w:rPr>
                                <w:lang w:val="ru-RU"/>
                              </w:rPr>
                              <w:t xml:space="preserve">; </w:t>
                            </w:r>
                            <w:r w:rsidR="00A81432">
                              <w:rPr>
                                <w:lang w:val="ru-RU"/>
                              </w:rPr>
                              <w:t>и = и + 1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  <w:p w14:paraId="1A859DE9" w14:textId="6BDAD235" w:rsidR="00811C8D" w:rsidRPr="00A81432" w:rsidRDefault="00A81432" w:rsidP="00A81432">
                            <w:pPr>
                              <w:rPr>
                                <w:lang w:val="ru-RU"/>
                              </w:rPr>
                            </w:pPr>
                            <w:r w:rsidRPr="002B3309">
                              <w:rPr>
                                <w:lang w:val="ru-RU"/>
                              </w:rPr>
                              <w:tab/>
                            </w: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lang w:val="ru-RU"/>
                              </w:rPr>
                              <w:t xml:space="preserve">итерация: </w:t>
                            </w:r>
                            <w:r w:rsidRPr="005A0638">
                              <w:rPr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lang w:val="ru-RU"/>
                              </w:rPr>
                              <w:t xml:space="preserve"> + и +</w:t>
                            </w:r>
                            <w:r w:rsidRPr="005A0638">
                              <w:rPr>
                                <w:lang w:val="ru-RU"/>
                              </w:rPr>
                              <w:t xml:space="preserve"> "\н"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3CB61" id="Text Box 10" o:spid="_x0000_s1039" type="#_x0000_t202" style="position:absolute;left:0;text-align:left;margin-left:30.25pt;margin-top:31.7pt;width:415.2pt;height:70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" fillcolor="white [3201]" strokeweight=".5pt">
                <v:textbox>
                  <w:txbxContent>
                    <w:p w14:paraId="6917D37B" w14:textId="74B82783" w:rsidR="00A81432" w:rsidRPr="002B3309" w:rsidRDefault="00811C8D" w:rsidP="00811C8D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Для (и = 0; и </w:t>
                      </w:r>
                      <w:proofErr w:type="gramStart"/>
                      <w:r w:rsidRPr="002B3309">
                        <w:rPr>
                          <w:lang w:val="ru-RU"/>
                        </w:rPr>
                        <w:t xml:space="preserve">&lt; </w:t>
                      </w:r>
                      <w:r w:rsidR="00A81432" w:rsidRPr="002B3309">
                        <w:rPr>
                          <w:lang w:val="ru-RU"/>
                        </w:rPr>
                        <w:t>10</w:t>
                      </w:r>
                      <w:proofErr w:type="gramEnd"/>
                      <w:r w:rsidR="00A81432" w:rsidRPr="002B3309">
                        <w:rPr>
                          <w:lang w:val="ru-RU"/>
                        </w:rPr>
                        <w:t xml:space="preserve">; </w:t>
                      </w:r>
                      <w:r w:rsidR="00A81432">
                        <w:rPr>
                          <w:lang w:val="ru-RU"/>
                        </w:rPr>
                        <w:t>и = и + 1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  <w:p w14:paraId="1A859DE9" w14:textId="6BDAD235" w:rsidR="00811C8D" w:rsidRPr="00A81432" w:rsidRDefault="00A81432" w:rsidP="00A81432">
                      <w:pPr>
                        <w:rPr>
                          <w:lang w:val="ru-RU"/>
                        </w:rPr>
                      </w:pPr>
                      <w:r w:rsidRPr="002B3309">
                        <w:rPr>
                          <w:lang w:val="ru-RU"/>
                        </w:rPr>
                        <w:tab/>
                      </w:r>
                      <w:r>
                        <w:rPr>
                          <w:lang w:val="ru-RU"/>
                        </w:rPr>
                        <w:t xml:space="preserve">Вывод 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  <w:r>
                        <w:rPr>
                          <w:lang w:val="ru-RU"/>
                        </w:rPr>
                        <w:t xml:space="preserve">итерация: </w:t>
                      </w:r>
                      <w:r w:rsidRPr="005A0638">
                        <w:rPr>
                          <w:lang w:val="ru-RU"/>
                        </w:rPr>
                        <w:t>"</w:t>
                      </w:r>
                      <w:r>
                        <w:rPr>
                          <w:lang w:val="ru-RU"/>
                        </w:rPr>
                        <w:t xml:space="preserve"> + и +</w:t>
                      </w:r>
                      <w:r w:rsidRPr="005A0638">
                        <w:rPr>
                          <w:lang w:val="ru-RU"/>
                        </w:rPr>
                        <w:t xml:space="preserve"> "\н"</w:t>
                      </w:r>
                    </w:p>
                  </w:txbxContent>
                </v:textbox>
              </v:shape>
            </w:pict>
          </mc:Fallback>
        </mc:AlternateContent>
      </w:r>
      <w:r w:rsidR="00811C8D" w:rsidRPr="008136FF">
        <w:rPr>
          <w:sz w:val="28"/>
          <w:szCs w:val="28"/>
          <w:lang w:val="ru-RU"/>
        </w:rPr>
        <w:t>Пример</w:t>
      </w:r>
      <w:r w:rsidR="00811C8D">
        <w:rPr>
          <w:sz w:val="32"/>
          <w:szCs w:val="32"/>
          <w:lang w:val="ru-RU"/>
        </w:rPr>
        <w:t>.</w:t>
      </w:r>
    </w:p>
    <w:p w14:paraId="47D8BC18" w14:textId="0580E18B" w:rsidR="00811C8D" w:rsidRDefault="00811C8D" w:rsidP="00811C8D">
      <w:pPr>
        <w:ind w:left="720"/>
        <w:rPr>
          <w:sz w:val="32"/>
          <w:szCs w:val="32"/>
          <w:lang w:val="ru-RU"/>
        </w:rPr>
      </w:pPr>
    </w:p>
    <w:p w14:paraId="60B4C483" w14:textId="77777777" w:rsidR="00811C8D" w:rsidRDefault="00811C8D" w:rsidP="00811C8D">
      <w:pPr>
        <w:ind w:left="720"/>
        <w:rPr>
          <w:sz w:val="32"/>
          <w:szCs w:val="32"/>
          <w:lang w:val="ru-RU"/>
        </w:rPr>
      </w:pPr>
    </w:p>
    <w:p w14:paraId="4FFF5D32" w14:textId="19284447" w:rsidR="00C12D21" w:rsidRDefault="00C12D21" w:rsidP="00C12D21">
      <w:pPr>
        <w:ind w:left="720" w:firstLine="360"/>
        <w:rPr>
          <w:sz w:val="32"/>
          <w:szCs w:val="32"/>
          <w:lang w:val="ru-RU"/>
        </w:rPr>
      </w:pPr>
    </w:p>
    <w:p w14:paraId="38D00B32" w14:textId="2D3F0A93" w:rsidR="00954DBF" w:rsidRPr="0022101C" w:rsidRDefault="00954DBF" w:rsidP="0022101C">
      <w:pPr>
        <w:ind w:left="720"/>
        <w:rPr>
          <w:b/>
          <w:bCs/>
          <w:sz w:val="28"/>
          <w:szCs w:val="28"/>
          <w:lang w:val="ru-RU"/>
        </w:rPr>
      </w:pPr>
      <w:r w:rsidRPr="0022101C">
        <w:rPr>
          <w:b/>
          <w:bCs/>
          <w:sz w:val="28"/>
          <w:szCs w:val="28"/>
          <w:lang w:val="ru-RU"/>
        </w:rPr>
        <w:t xml:space="preserve">Остановить </w:t>
      </w:r>
      <w:proofErr w:type="gramStart"/>
      <w:r w:rsidRPr="0022101C">
        <w:rPr>
          <w:b/>
          <w:bCs/>
          <w:sz w:val="28"/>
          <w:szCs w:val="28"/>
          <w:lang w:val="ru-RU"/>
        </w:rPr>
        <w:t>и Продолжить</w:t>
      </w:r>
      <w:proofErr w:type="gramEnd"/>
      <w:r w:rsidRPr="0022101C">
        <w:rPr>
          <w:b/>
          <w:bCs/>
          <w:sz w:val="28"/>
          <w:szCs w:val="28"/>
          <w:lang w:val="ru-RU"/>
        </w:rPr>
        <w:t xml:space="preserve"> (остановить, продолжить).</w:t>
      </w:r>
    </w:p>
    <w:p w14:paraId="769FDB62" w14:textId="3283023E" w:rsidR="00E447E3" w:rsidRDefault="0022101C" w:rsidP="0022101C">
      <w:pPr>
        <w:suppressAutoHyphens w:val="0"/>
        <w:rPr>
          <w:lang w:val="ru-RU"/>
        </w:rPr>
      </w:pPr>
      <w:r w:rsidRPr="0022101C">
        <w:rPr>
          <w:lang w:val="ru-RU"/>
        </w:rPr>
        <w:t xml:space="preserve">Оператор </w:t>
      </w:r>
      <w:r>
        <w:rPr>
          <w:lang w:val="ru-RU"/>
        </w:rPr>
        <w:t>«Остановить»</w:t>
      </w:r>
      <w:r w:rsidRPr="0022101C">
        <w:rPr>
          <w:lang w:val="ru-RU"/>
        </w:rPr>
        <w:t xml:space="preserve"> используется для прерывания выполнения цикла</w:t>
      </w:r>
      <w:r>
        <w:rPr>
          <w:lang w:val="ru-RU"/>
        </w:rPr>
        <w:t xml:space="preserve">. </w:t>
      </w:r>
      <w:r w:rsidRPr="0022101C">
        <w:rPr>
          <w:lang w:val="ru-RU"/>
        </w:rPr>
        <w:t xml:space="preserve">Когда оператор </w:t>
      </w:r>
      <w:r>
        <w:rPr>
          <w:lang w:val="ru-RU"/>
        </w:rPr>
        <w:t xml:space="preserve">«Остановить» </w:t>
      </w:r>
      <w:r w:rsidRPr="0022101C">
        <w:rPr>
          <w:lang w:val="ru-RU"/>
        </w:rPr>
        <w:t>встречается внутри цикла</w:t>
      </w:r>
      <w:r>
        <w:rPr>
          <w:lang w:val="ru-RU"/>
        </w:rPr>
        <w:t xml:space="preserve">, </w:t>
      </w:r>
      <w:r w:rsidRPr="0022101C">
        <w:rPr>
          <w:lang w:val="ru-RU"/>
        </w:rPr>
        <w:t>выполнение цикла прекращается, и управление передается к следующему оператору после цикла.</w:t>
      </w:r>
    </w:p>
    <w:p w14:paraId="03D403BD" w14:textId="0794E06A" w:rsidR="0022101C" w:rsidRDefault="0022101C" w:rsidP="0022101C">
      <w:pPr>
        <w:suppressAutoHyphens w:val="0"/>
        <w:rPr>
          <w:lang w:val="ru-RU"/>
        </w:rPr>
      </w:pPr>
      <w:r w:rsidRPr="0022101C">
        <w:rPr>
          <w:lang w:val="ru-RU"/>
        </w:rPr>
        <w:t>Оператор</w:t>
      </w:r>
      <w:r>
        <w:rPr>
          <w:lang w:val="ru-RU"/>
        </w:rPr>
        <w:t xml:space="preserve"> «</w:t>
      </w:r>
      <w:r w:rsidRPr="0022101C">
        <w:rPr>
          <w:lang w:val="ru-RU"/>
        </w:rPr>
        <w:t>Продолжить</w:t>
      </w:r>
      <w:r>
        <w:rPr>
          <w:lang w:val="ru-RU"/>
        </w:rPr>
        <w:t>»</w:t>
      </w:r>
      <w:r w:rsidRPr="0022101C">
        <w:rPr>
          <w:lang w:val="ru-RU"/>
        </w:rPr>
        <w:t xml:space="preserve"> используется для пропуска текущей итерации цикла и перейти к следующей итерации. Когда оператор </w:t>
      </w:r>
      <w:r>
        <w:rPr>
          <w:lang w:val="ru-RU"/>
        </w:rPr>
        <w:t>«</w:t>
      </w:r>
      <w:r w:rsidRPr="0022101C">
        <w:rPr>
          <w:lang w:val="ru-RU"/>
        </w:rPr>
        <w:t>Продолжить</w:t>
      </w:r>
      <w:r>
        <w:rPr>
          <w:lang w:val="ru-RU"/>
        </w:rPr>
        <w:t>»</w:t>
      </w:r>
      <w:r w:rsidRPr="0022101C">
        <w:rPr>
          <w:lang w:val="ru-RU"/>
        </w:rPr>
        <w:t xml:space="preserve"> встречается внутри цикла, код ниже оператора</w:t>
      </w:r>
      <w:r>
        <w:rPr>
          <w:lang w:val="ru-RU"/>
        </w:rPr>
        <w:t xml:space="preserve"> «</w:t>
      </w:r>
      <w:r w:rsidRPr="0022101C">
        <w:rPr>
          <w:lang w:val="ru-RU"/>
        </w:rPr>
        <w:t>Продолжить</w:t>
      </w:r>
      <w:r>
        <w:rPr>
          <w:lang w:val="ru-RU"/>
        </w:rPr>
        <w:t>»</w:t>
      </w:r>
      <w:r w:rsidRPr="0022101C">
        <w:rPr>
          <w:lang w:val="ru-RU"/>
        </w:rPr>
        <w:t xml:space="preserve"> в текущей итерации не будет выполнен, и управление передастся следующей итерации цикла.</w:t>
      </w:r>
    </w:p>
    <w:p w14:paraId="0E4D41A3" w14:textId="0673BDAE" w:rsidR="005F2B2C" w:rsidRDefault="005F2B2C" w:rsidP="0022101C">
      <w:pPr>
        <w:suppressAutoHyphens w:val="0"/>
        <w:rPr>
          <w:lang w:val="ru-RU"/>
        </w:rPr>
      </w:pPr>
    </w:p>
    <w:p w14:paraId="21406D24" w14:textId="77777777" w:rsidR="005F2B2C" w:rsidRDefault="005F2B2C" w:rsidP="0022101C">
      <w:pPr>
        <w:suppressAutoHyphens w:val="0"/>
        <w:rPr>
          <w:lang w:val="ru-RU"/>
        </w:rPr>
      </w:pPr>
    </w:p>
    <w:p w14:paraId="131AE9C8" w14:textId="08AD9260" w:rsidR="005F2B2C" w:rsidRDefault="005F2B2C" w:rsidP="005F2B2C">
      <w:pPr>
        <w:pStyle w:val="Heading2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Функции</w:t>
      </w:r>
    </w:p>
    <w:p w14:paraId="0A875FD2" w14:textId="0A447496" w:rsidR="005F2B2C" w:rsidRDefault="005F2B2C" w:rsidP="005F2B2C">
      <w:pPr>
        <w:ind w:left="72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Системные функции</w:t>
      </w:r>
      <w:r w:rsidRPr="0022101C">
        <w:rPr>
          <w:b/>
          <w:bCs/>
          <w:sz w:val="28"/>
          <w:szCs w:val="28"/>
          <w:lang w:val="ru-RU"/>
        </w:rPr>
        <w:t>.</w:t>
      </w:r>
    </w:p>
    <w:tbl>
      <w:tblPr>
        <w:tblStyle w:val="TableGrid"/>
        <w:tblW w:w="7498" w:type="dxa"/>
        <w:tblInd w:w="846" w:type="dxa"/>
        <w:tblLook w:val="04A0" w:firstRow="1" w:lastRow="0" w:firstColumn="1" w:lastColumn="0" w:noHBand="0" w:noVBand="1"/>
      </w:tblPr>
      <w:tblGrid>
        <w:gridCol w:w="2248"/>
        <w:gridCol w:w="5250"/>
      </w:tblGrid>
      <w:tr w:rsidR="002C09E0" w:rsidRPr="00E447E3" w14:paraId="00B5F59A" w14:textId="77777777" w:rsidTr="002C09E0">
        <w:tc>
          <w:tcPr>
            <w:tcW w:w="2248" w:type="dxa"/>
          </w:tcPr>
          <w:p w14:paraId="786F1DAE" w14:textId="0C744742" w:rsidR="002C09E0" w:rsidRPr="002C09E0" w:rsidRDefault="002C09E0" w:rsidP="0017382C">
            <w:pPr>
              <w:ind w:firstLine="0"/>
              <w:rPr>
                <w:b/>
                <w:bCs/>
                <w:sz w:val="28"/>
                <w:szCs w:val="28"/>
                <w:lang w:val="ru-RU"/>
              </w:rPr>
            </w:pPr>
            <w:r w:rsidRPr="002C09E0">
              <w:rPr>
                <w:b/>
                <w:bCs/>
                <w:sz w:val="28"/>
                <w:szCs w:val="28"/>
                <w:lang w:val="ru-RU"/>
              </w:rPr>
              <w:t>Функция</w:t>
            </w:r>
          </w:p>
        </w:tc>
        <w:tc>
          <w:tcPr>
            <w:tcW w:w="5250" w:type="dxa"/>
          </w:tcPr>
          <w:p w14:paraId="59D2A2A2" w14:textId="77777777" w:rsidR="002C09E0" w:rsidRPr="002C09E0" w:rsidRDefault="002C09E0" w:rsidP="0017382C">
            <w:pPr>
              <w:ind w:firstLine="0"/>
              <w:rPr>
                <w:b/>
                <w:bCs/>
                <w:sz w:val="28"/>
                <w:szCs w:val="28"/>
                <w:lang w:val="ru-RU"/>
              </w:rPr>
            </w:pPr>
            <w:r w:rsidRPr="002C09E0">
              <w:rPr>
                <w:b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2C09E0" w:rsidRPr="00E447E3" w14:paraId="113326BC" w14:textId="77777777" w:rsidTr="002C09E0">
        <w:tc>
          <w:tcPr>
            <w:tcW w:w="2248" w:type="dxa"/>
          </w:tcPr>
          <w:p w14:paraId="5F9BB2C4" w14:textId="66B0807F" w:rsidR="002C09E0" w:rsidRPr="005A0638" w:rsidRDefault="002C09E0" w:rsidP="0017382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длина(</w:t>
            </w: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ru-RU"/>
              </w:rPr>
              <w:t>строка</w:t>
            </w:r>
            <w:r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5250" w:type="dxa"/>
          </w:tcPr>
          <w:p w14:paraId="7325EE48" w14:textId="4BBC6FCA" w:rsidR="002C09E0" w:rsidRPr="00E37018" w:rsidRDefault="002C09E0" w:rsidP="0017382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Получение значения длины строки</w:t>
            </w:r>
          </w:p>
        </w:tc>
      </w:tr>
      <w:tr w:rsidR="002C09E0" w:rsidRPr="002C09E0" w14:paraId="36AB118B" w14:textId="77777777" w:rsidTr="002C09E0">
        <w:tc>
          <w:tcPr>
            <w:tcW w:w="2248" w:type="dxa"/>
          </w:tcPr>
          <w:p w14:paraId="05744618" w14:textId="762AC511" w:rsidR="002C09E0" w:rsidRDefault="002C09E0" w:rsidP="0017382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синус(</w:t>
            </w: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ru-RU"/>
              </w:rPr>
              <w:t>число</w:t>
            </w:r>
            <w:r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5250" w:type="dxa"/>
          </w:tcPr>
          <w:p w14:paraId="58B1C3A2" w14:textId="3144DF5C" w:rsidR="002C09E0" w:rsidRDefault="002C09E0" w:rsidP="0017382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Получение значения синуса от числа</w:t>
            </w:r>
          </w:p>
        </w:tc>
      </w:tr>
      <w:tr w:rsidR="002C09E0" w:rsidRPr="002C09E0" w14:paraId="64A76A97" w14:textId="77777777" w:rsidTr="002C09E0">
        <w:tc>
          <w:tcPr>
            <w:tcW w:w="2248" w:type="dxa"/>
          </w:tcPr>
          <w:p w14:paraId="5DC17003" w14:textId="61D72086" w:rsidR="002C09E0" w:rsidRDefault="002C09E0" w:rsidP="002C09E0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косинус(</w:t>
            </w: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ru-RU"/>
              </w:rPr>
              <w:t>число</w:t>
            </w:r>
            <w:r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5250" w:type="dxa"/>
          </w:tcPr>
          <w:p w14:paraId="60F2FB81" w14:textId="231567DB" w:rsidR="002C09E0" w:rsidRDefault="002C09E0" w:rsidP="002C09E0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Получение значения </w:t>
            </w:r>
            <w:r>
              <w:rPr>
                <w:sz w:val="28"/>
                <w:szCs w:val="28"/>
                <w:lang w:val="ru-RU"/>
              </w:rPr>
              <w:t>ко</w:t>
            </w:r>
            <w:r>
              <w:rPr>
                <w:sz w:val="28"/>
                <w:szCs w:val="28"/>
                <w:lang w:val="ru-RU"/>
              </w:rPr>
              <w:t>синуса от числа</w:t>
            </w:r>
          </w:p>
        </w:tc>
      </w:tr>
    </w:tbl>
    <w:p w14:paraId="7F395B55" w14:textId="77777777" w:rsidR="005F2B2C" w:rsidRPr="0022101C" w:rsidRDefault="005F2B2C" w:rsidP="005F2B2C">
      <w:pPr>
        <w:ind w:left="720"/>
        <w:rPr>
          <w:b/>
          <w:bCs/>
          <w:sz w:val="28"/>
          <w:szCs w:val="28"/>
          <w:lang w:val="ru-RU"/>
        </w:rPr>
      </w:pPr>
    </w:p>
    <w:p w14:paraId="401F7D69" w14:textId="77777777" w:rsidR="005F2B2C" w:rsidRPr="0022101C" w:rsidRDefault="005F2B2C" w:rsidP="0022101C">
      <w:pPr>
        <w:suppressAutoHyphens w:val="0"/>
        <w:rPr>
          <w:lang w:val="ru-RU"/>
        </w:rPr>
      </w:pPr>
    </w:p>
    <w:sectPr w:rsidR="005F2B2C" w:rsidRPr="0022101C" w:rsidSect="008D035F">
      <w:headerReference w:type="default" r:id="rId9"/>
      <w:headerReference w:type="first" r:id="rId10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41D3B" w14:textId="77777777" w:rsidR="00173FEB" w:rsidRDefault="00173FEB">
      <w:pPr>
        <w:spacing w:line="240" w:lineRule="auto"/>
      </w:pPr>
      <w:r>
        <w:separator/>
      </w:r>
    </w:p>
  </w:endnote>
  <w:endnote w:type="continuationSeparator" w:id="0">
    <w:p w14:paraId="3E505AC8" w14:textId="77777777" w:rsidR="00173FEB" w:rsidRDefault="00173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35F24" w14:textId="77777777" w:rsidR="00173FEB" w:rsidRDefault="00173FEB">
      <w:pPr>
        <w:spacing w:line="240" w:lineRule="auto"/>
      </w:pPr>
      <w:r>
        <w:separator/>
      </w:r>
    </w:p>
  </w:footnote>
  <w:footnote w:type="continuationSeparator" w:id="0">
    <w:p w14:paraId="1513519D" w14:textId="77777777" w:rsidR="00173FEB" w:rsidRDefault="00173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24B97" w14:textId="2AF6E311" w:rsidR="008D035F" w:rsidRPr="00B474A0" w:rsidRDefault="00E67A5D" w:rsidP="000056C1">
    <w:pPr>
      <w:pStyle w:val="Header"/>
      <w:tabs>
        <w:tab w:val="left" w:pos="259"/>
        <w:tab w:val="right" w:pos="9026"/>
      </w:tabs>
      <w:jc w:val="left"/>
      <w:rPr>
        <w:rFonts w:ascii="Baskerville" w:hAnsi="Baskerville" w:cs="Apple Chancery"/>
        <w:color w:val="FFC000"/>
        <w:lang w:val="ru-RU"/>
      </w:rPr>
    </w:pPr>
    <w:r w:rsidRPr="00B474A0">
      <w:rPr>
        <w:rFonts w:ascii="Baskerville" w:hAnsi="Baskerville"/>
        <w:color w:val="FFC000"/>
      </w:rPr>
      <w:t>Daiquiri</w:t>
    </w:r>
    <w:r>
      <w:rPr>
        <w:rFonts w:ascii="Baskerville" w:hAnsi="Baskerville"/>
        <w:color w:val="FFC000"/>
      </w:rPr>
      <w:t xml:space="preserve"> </w:t>
    </w:r>
    <w:r w:rsidRPr="00E67A5D">
      <w:rPr>
        <w:rFonts w:ascii="Baskerville" w:hAnsi="Baskerville"/>
        <w:color w:val="FFC000"/>
      </w:rPr>
      <w:t>Reference</w:t>
    </w:r>
    <w:r w:rsidR="000056C1" w:rsidRPr="00B474A0">
      <w:rPr>
        <w:rFonts w:ascii="Baskerville" w:hAnsi="Baskerville" w:cs="Apple Chancery"/>
        <w:color w:val="FFC000"/>
        <w:lang w:val="ru-RU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DA27E" w14:textId="53286414" w:rsidR="008D035F" w:rsidRPr="00B474A0" w:rsidRDefault="00E67A5D" w:rsidP="000056C1">
    <w:pPr>
      <w:pStyle w:val="Header"/>
      <w:tabs>
        <w:tab w:val="left" w:pos="682"/>
        <w:tab w:val="right" w:pos="9026"/>
      </w:tabs>
      <w:jc w:val="left"/>
      <w:rPr>
        <w:rFonts w:ascii="Baskerville" w:hAnsi="Baskerville"/>
        <w:color w:val="FFC000"/>
        <w:lang w:val="ru-RU"/>
      </w:rPr>
    </w:pPr>
    <w:r w:rsidRPr="00B474A0">
      <w:rPr>
        <w:rFonts w:ascii="Baskerville" w:hAnsi="Baskerville"/>
        <w:color w:val="FFC000"/>
      </w:rPr>
      <w:t>D</w:t>
    </w:r>
    <w:r w:rsidR="002360E6" w:rsidRPr="00B474A0">
      <w:rPr>
        <w:rFonts w:ascii="Baskerville" w:hAnsi="Baskerville"/>
        <w:color w:val="FFC000"/>
      </w:rPr>
      <w:t>aiquiri</w:t>
    </w:r>
    <w:r>
      <w:rPr>
        <w:rFonts w:ascii="Baskerville" w:hAnsi="Baskerville"/>
        <w:color w:val="FFC000"/>
      </w:rPr>
      <w:t xml:space="preserve"> </w:t>
    </w:r>
    <w:r w:rsidRPr="00E67A5D">
      <w:rPr>
        <w:rFonts w:ascii="Baskerville" w:hAnsi="Baskerville"/>
        <w:color w:val="FFC000"/>
      </w:rPr>
      <w:t>Reference</w:t>
    </w:r>
    <w:r w:rsidR="000056C1" w:rsidRPr="00B474A0">
      <w:rPr>
        <w:rFonts w:ascii="Baskerville" w:hAnsi="Baskerville"/>
        <w:color w:val="FFC000"/>
        <w:lang w:val="ru-RU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6663BC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6E0EE0"/>
    <w:multiLevelType w:val="hybridMultilevel"/>
    <w:tmpl w:val="96CA6B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8881401"/>
    <w:multiLevelType w:val="hybridMultilevel"/>
    <w:tmpl w:val="566ABC5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1B5787"/>
    <w:multiLevelType w:val="multilevel"/>
    <w:tmpl w:val="4572ABF8"/>
    <w:numStyleLink w:val="MLAOutline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4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61"/>
    <w:rsid w:val="000056C1"/>
    <w:rsid w:val="00062C64"/>
    <w:rsid w:val="00073C30"/>
    <w:rsid w:val="000A1560"/>
    <w:rsid w:val="00104BFA"/>
    <w:rsid w:val="00107BF7"/>
    <w:rsid w:val="00173FEB"/>
    <w:rsid w:val="00180AF4"/>
    <w:rsid w:val="00184CD1"/>
    <w:rsid w:val="001972A5"/>
    <w:rsid w:val="001B6244"/>
    <w:rsid w:val="001D3637"/>
    <w:rsid w:val="0022101C"/>
    <w:rsid w:val="002242DD"/>
    <w:rsid w:val="002360E6"/>
    <w:rsid w:val="002B3309"/>
    <w:rsid w:val="002C09E0"/>
    <w:rsid w:val="002D66A9"/>
    <w:rsid w:val="002E5078"/>
    <w:rsid w:val="002E602D"/>
    <w:rsid w:val="002F3E6C"/>
    <w:rsid w:val="00322B79"/>
    <w:rsid w:val="00391B6C"/>
    <w:rsid w:val="003D0982"/>
    <w:rsid w:val="004C095E"/>
    <w:rsid w:val="005378BF"/>
    <w:rsid w:val="005A0638"/>
    <w:rsid w:val="005F2B2C"/>
    <w:rsid w:val="00716B5A"/>
    <w:rsid w:val="00751229"/>
    <w:rsid w:val="00795815"/>
    <w:rsid w:val="00811C8D"/>
    <w:rsid w:val="008136FF"/>
    <w:rsid w:val="008B1BCC"/>
    <w:rsid w:val="008D035F"/>
    <w:rsid w:val="00954DBF"/>
    <w:rsid w:val="009837AF"/>
    <w:rsid w:val="009A3000"/>
    <w:rsid w:val="009C7092"/>
    <w:rsid w:val="009D3EB3"/>
    <w:rsid w:val="00A12ECF"/>
    <w:rsid w:val="00A50691"/>
    <w:rsid w:val="00A81432"/>
    <w:rsid w:val="00A9407B"/>
    <w:rsid w:val="00AC343E"/>
    <w:rsid w:val="00B474A0"/>
    <w:rsid w:val="00B86BA9"/>
    <w:rsid w:val="00BA1988"/>
    <w:rsid w:val="00BA4971"/>
    <w:rsid w:val="00BC1D36"/>
    <w:rsid w:val="00C12D21"/>
    <w:rsid w:val="00CB21B8"/>
    <w:rsid w:val="00D622A2"/>
    <w:rsid w:val="00DC24A1"/>
    <w:rsid w:val="00E37018"/>
    <w:rsid w:val="00E447E3"/>
    <w:rsid w:val="00E67A5D"/>
    <w:rsid w:val="00E87415"/>
    <w:rsid w:val="00E92C53"/>
    <w:rsid w:val="00EF7A61"/>
    <w:rsid w:val="00F03E6B"/>
    <w:rsid w:val="00FB39C7"/>
    <w:rsid w:val="00FF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E5636B7"/>
  <w15:chartTrackingRefBased/>
  <w15:docId w15:val="{5D9F7E74-A509-EE4F-B948-DBAF91D8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spacing w:line="240" w:lineRule="auto"/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Light">
    <w:name w:val="Grid Table Light"/>
    <w:basedOn w:val="TableNormal"/>
    <w:uiPriority w:val="40"/>
    <w:rsid w:val="00EF7A61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D035F"/>
  </w:style>
  <w:style w:type="paragraph" w:styleId="ListParagraph">
    <w:name w:val="List Paragraph"/>
    <w:basedOn w:val="Normal"/>
    <w:uiPriority w:val="34"/>
    <w:unhideWhenUsed/>
    <w:qFormat/>
    <w:rsid w:val="00C12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sha/Library/Containers/com.microsoft.Word/Data/Library/Application%20Support/Microsoft/Office/16.0/DTS/en-GB%7bDD4B490B-82F2-1A47-9FB6-76D7130D11FB%7d/%7bA585803C-6EB1-204C-BD8E-76C747E3EFDE%7dtf10002092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961EBB-2359-435E-9C77-89ACF1C0E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{A585803C-6EB1-204C-BD8E-76C747E3EFDE}tf10002092.dotx</Template>
  <TotalTime>3</TotalTime>
  <Pages>8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2024-04-11T02:28:00Z</dcterms:created>
  <dcterms:modified xsi:type="dcterms:W3CDTF">2024-04-11T02:28:00Z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